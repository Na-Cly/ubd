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186" w:type="dxa"/>
        <w:tblLayout w:type="fixed"/>
        <w:tblLook w:val="0000" w:firstRow="0" w:lastRow="0" w:firstColumn="0" w:lastColumn="0" w:noHBand="0" w:noVBand="0"/>
      </w:tblPr>
      <w:tblGrid>
        <w:gridCol w:w="1521"/>
        <w:gridCol w:w="31"/>
        <w:gridCol w:w="2408"/>
        <w:gridCol w:w="843"/>
        <w:gridCol w:w="5361"/>
        <w:gridCol w:w="3315"/>
        <w:gridCol w:w="2940"/>
        <w:gridCol w:w="106"/>
        <w:gridCol w:w="83"/>
      </w:tblGrid>
      <w:tr w:rsidR="00C95284" w14:paraId="35C236E1" w14:textId="77777777">
        <w:tc>
          <w:tcPr>
            <w:tcW w:w="16607" w:type="dxa"/>
            <w:gridSpan w:val="9"/>
            <w:tcBorders>
              <w:top w:val="single" w:sz="8" w:space="0" w:color="000000"/>
              <w:left w:val="single" w:sz="8" w:space="0" w:color="000000"/>
              <w:bottom w:val="single" w:sz="8" w:space="0" w:color="000000"/>
              <w:right w:val="single" w:sz="8" w:space="0" w:color="000000"/>
            </w:tcBorders>
            <w:shd w:val="clear" w:color="auto" w:fill="595959"/>
          </w:tcPr>
          <w:p w14:paraId="279261E4" w14:textId="77777777" w:rsidR="00C95284" w:rsidRDefault="00C95284">
            <w:pPr>
              <w:jc w:val="center"/>
            </w:pPr>
            <w:proofErr w:type="gramStart"/>
            <w:r>
              <w:rPr>
                <w:b/>
                <w:color w:val="FFFFFF"/>
              </w:rPr>
              <w:t>S  t</w:t>
            </w:r>
            <w:proofErr w:type="gramEnd"/>
            <w:r>
              <w:rPr>
                <w:b/>
                <w:color w:val="FFFFFF"/>
              </w:rPr>
              <w:t xml:space="preserve">  a  g  e     1   –   D  e  s  </w:t>
            </w:r>
            <w:proofErr w:type="spellStart"/>
            <w:r>
              <w:rPr>
                <w:b/>
                <w:color w:val="FFFFFF"/>
              </w:rPr>
              <w:t>i</w:t>
            </w:r>
            <w:proofErr w:type="spellEnd"/>
            <w:r>
              <w:rPr>
                <w:b/>
                <w:color w:val="FFFFFF"/>
              </w:rPr>
              <w:t xml:space="preserve">  r  e  d     G  o  a  l  s</w:t>
            </w:r>
          </w:p>
        </w:tc>
      </w:tr>
      <w:tr w:rsidR="00C95284" w14:paraId="6F49FED0" w14:textId="77777777">
        <w:trPr>
          <w:trHeight w:val="128"/>
        </w:trPr>
        <w:tc>
          <w:tcPr>
            <w:tcW w:w="4803" w:type="dxa"/>
            <w:gridSpan w:val="4"/>
            <w:vMerge w:val="restart"/>
            <w:tcBorders>
              <w:top w:val="single" w:sz="8" w:space="0" w:color="000000"/>
              <w:left w:val="single" w:sz="8" w:space="0" w:color="000000"/>
              <w:bottom w:val="single" w:sz="8" w:space="0" w:color="000000"/>
            </w:tcBorders>
            <w:shd w:val="clear" w:color="auto" w:fill="auto"/>
          </w:tcPr>
          <w:p w14:paraId="76C0216A" w14:textId="77777777" w:rsidR="00C95284" w:rsidRDefault="00C95284">
            <w:pPr>
              <w:jc w:val="center"/>
              <w:rPr>
                <w:b/>
                <w:sz w:val="36"/>
              </w:rPr>
            </w:pPr>
            <w:r>
              <w:t>Establish Goals</w:t>
            </w: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14:paraId="43CECAE1" w14:textId="77777777" w:rsidR="00C95284" w:rsidRDefault="00C95284">
            <w:pPr>
              <w:jc w:val="center"/>
            </w:pPr>
            <w:r>
              <w:rPr>
                <w:b/>
                <w:sz w:val="36"/>
              </w:rPr>
              <w:t>Transfer</w:t>
            </w:r>
          </w:p>
        </w:tc>
      </w:tr>
      <w:tr w:rsidR="00C95284" w14:paraId="6A9D9BE7" w14:textId="77777777">
        <w:trPr>
          <w:trHeight w:val="128"/>
        </w:trPr>
        <w:tc>
          <w:tcPr>
            <w:tcW w:w="4803" w:type="dxa"/>
            <w:gridSpan w:val="4"/>
            <w:vMerge/>
            <w:tcBorders>
              <w:top w:val="single" w:sz="8" w:space="0" w:color="000000"/>
              <w:left w:val="single" w:sz="8" w:space="0" w:color="000000"/>
              <w:bottom w:val="single" w:sz="8" w:space="0" w:color="000000"/>
            </w:tcBorders>
            <w:shd w:val="clear" w:color="auto" w:fill="auto"/>
          </w:tcPr>
          <w:p w14:paraId="04C1730B" w14:textId="77777777" w:rsidR="00C95284" w:rsidRDefault="00C95284">
            <w:pPr>
              <w:snapToGrid w:val="0"/>
              <w:jc w:val="center"/>
            </w:pP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14:paraId="0C671BAE" w14:textId="77777777" w:rsidR="00C95284" w:rsidRDefault="00C95284">
            <w:pPr>
              <w:jc w:val="center"/>
            </w:pPr>
            <w:r>
              <w:rPr>
                <w:sz w:val="28"/>
              </w:rPr>
              <w:t>Students will be able to independently use their learning to …</w:t>
            </w:r>
          </w:p>
        </w:tc>
      </w:tr>
      <w:tr w:rsidR="00C95284" w14:paraId="0CCEC5CF" w14:textId="77777777">
        <w:tc>
          <w:tcPr>
            <w:tcW w:w="4803" w:type="dxa"/>
            <w:gridSpan w:val="4"/>
            <w:vMerge w:val="restart"/>
            <w:tcBorders>
              <w:top w:val="single" w:sz="8" w:space="0" w:color="000000"/>
              <w:left w:val="single" w:sz="8" w:space="0" w:color="000000"/>
              <w:bottom w:val="single" w:sz="8" w:space="0" w:color="000000"/>
            </w:tcBorders>
            <w:shd w:val="clear" w:color="auto" w:fill="auto"/>
          </w:tcPr>
          <w:p w14:paraId="3B72E7E0" w14:textId="3A213EE5" w:rsidR="00C95284" w:rsidRDefault="00F4115A">
            <w:pPr>
              <w:snapToGrid w:val="0"/>
              <w:jc w:val="center"/>
            </w:pPr>
            <w:r>
              <w:t>xx</w:t>
            </w:r>
            <w:r w:rsidR="00C5535E">
              <w:t>S1</w:t>
            </w:r>
            <w:r>
              <w:t>xx</w:t>
            </w:r>
            <w:bookmarkStart w:id="0" w:name="_GoBack"/>
            <w:bookmarkEnd w:id="0"/>
          </w:p>
          <w:p w14:paraId="423658FD" w14:textId="77777777" w:rsidR="00C95284" w:rsidRDefault="00C95284">
            <w:pPr>
              <w:jc w:val="center"/>
            </w:pPr>
          </w:p>
          <w:p w14:paraId="3A00A8DE" w14:textId="77777777" w:rsidR="00C95284" w:rsidRDefault="00C95284">
            <w:pPr>
              <w:jc w:val="center"/>
            </w:pPr>
          </w:p>
          <w:p w14:paraId="465B2703" w14:textId="77777777" w:rsidR="00C95284" w:rsidRDefault="00C95284">
            <w:pPr>
              <w:jc w:val="center"/>
            </w:pPr>
          </w:p>
          <w:p w14:paraId="31F47A2E" w14:textId="77777777" w:rsidR="00C95284" w:rsidRDefault="00C95284">
            <w:pPr>
              <w:jc w:val="center"/>
            </w:pPr>
          </w:p>
          <w:p w14:paraId="0AFFF342" w14:textId="77777777" w:rsidR="00C95284" w:rsidRDefault="00C95284">
            <w:pPr>
              <w:jc w:val="center"/>
            </w:pPr>
          </w:p>
          <w:p w14:paraId="1823D577" w14:textId="77777777" w:rsidR="00C95284" w:rsidRDefault="00C95284">
            <w:pPr>
              <w:jc w:val="center"/>
            </w:pPr>
          </w:p>
          <w:p w14:paraId="31C0E955" w14:textId="77777777" w:rsidR="00C95284" w:rsidRDefault="00C95284">
            <w:pPr>
              <w:jc w:val="center"/>
            </w:pPr>
          </w:p>
          <w:p w14:paraId="50C43712" w14:textId="77777777" w:rsidR="00C95284" w:rsidRDefault="00C95284">
            <w:pPr>
              <w:jc w:val="center"/>
            </w:pPr>
          </w:p>
          <w:p w14:paraId="12819B89" w14:textId="77777777" w:rsidR="00C95284" w:rsidRDefault="00C95284">
            <w:pPr>
              <w:jc w:val="center"/>
            </w:pPr>
          </w:p>
          <w:p w14:paraId="1138A320" w14:textId="77777777" w:rsidR="00C95284" w:rsidRDefault="00C95284">
            <w:pPr>
              <w:jc w:val="center"/>
            </w:pPr>
          </w:p>
          <w:p w14:paraId="44D6B99F" w14:textId="77777777" w:rsidR="00C95284" w:rsidRDefault="00C95284">
            <w:pPr>
              <w:jc w:val="center"/>
            </w:pPr>
          </w:p>
          <w:p w14:paraId="7C9BEF09" w14:textId="77777777" w:rsidR="00C95284" w:rsidRDefault="00C95284">
            <w:pPr>
              <w:jc w:val="center"/>
            </w:pPr>
          </w:p>
          <w:p w14:paraId="052E2A27" w14:textId="77777777" w:rsidR="00C95284" w:rsidRDefault="00C95284">
            <w:pPr>
              <w:jc w:val="center"/>
            </w:pPr>
          </w:p>
          <w:p w14:paraId="5713D3A3" w14:textId="77777777" w:rsidR="00C95284" w:rsidRDefault="00C95284">
            <w:pPr>
              <w:jc w:val="center"/>
            </w:pPr>
          </w:p>
          <w:p w14:paraId="2EAAFA45" w14:textId="77777777" w:rsidR="00C95284" w:rsidRDefault="00C95284">
            <w:pPr>
              <w:jc w:val="center"/>
            </w:pPr>
          </w:p>
          <w:p w14:paraId="704FEBAD" w14:textId="77777777" w:rsidR="00C95284" w:rsidRDefault="00C95284">
            <w:pPr>
              <w:jc w:val="center"/>
            </w:pPr>
          </w:p>
          <w:p w14:paraId="4511380B" w14:textId="77777777" w:rsidR="00C95284" w:rsidRDefault="00C95284">
            <w:pPr>
              <w:jc w:val="center"/>
            </w:pPr>
          </w:p>
          <w:p w14:paraId="409FE2ED" w14:textId="77777777" w:rsidR="00C95284" w:rsidRDefault="00C95284">
            <w:pPr>
              <w:jc w:val="center"/>
            </w:pPr>
          </w:p>
          <w:p w14:paraId="50D16B46" w14:textId="77777777" w:rsidR="00C95284" w:rsidRDefault="00C95284">
            <w:pPr>
              <w:jc w:val="center"/>
            </w:pPr>
          </w:p>
          <w:p w14:paraId="0D0D39B8" w14:textId="77777777" w:rsidR="00C95284" w:rsidRDefault="00C95284">
            <w:pPr>
              <w:jc w:val="center"/>
            </w:pPr>
          </w:p>
          <w:p w14:paraId="4F6C00CA" w14:textId="77777777" w:rsidR="00C95284" w:rsidRDefault="00C95284">
            <w:pPr>
              <w:jc w:val="center"/>
            </w:pPr>
          </w:p>
          <w:p w14:paraId="7D672104" w14:textId="77777777" w:rsidR="00C95284" w:rsidRDefault="00C95284">
            <w:pPr>
              <w:jc w:val="center"/>
            </w:pPr>
          </w:p>
          <w:p w14:paraId="786A9C46" w14:textId="77777777" w:rsidR="00C95284" w:rsidRDefault="00C95284">
            <w:pPr>
              <w:jc w:val="center"/>
            </w:pPr>
          </w:p>
          <w:p w14:paraId="2CFA1328" w14:textId="77777777" w:rsidR="00C95284" w:rsidRDefault="00C95284">
            <w:pPr>
              <w:jc w:val="center"/>
            </w:pPr>
          </w:p>
          <w:p w14:paraId="10BDA466" w14:textId="77777777" w:rsidR="00C95284" w:rsidRDefault="00C95284">
            <w:pPr>
              <w:jc w:val="center"/>
            </w:pPr>
          </w:p>
          <w:p w14:paraId="56589FBD" w14:textId="77777777" w:rsidR="00C95284" w:rsidRDefault="00C95284">
            <w:pPr>
              <w:jc w:val="center"/>
            </w:pPr>
          </w:p>
          <w:p w14:paraId="20F508D4" w14:textId="77777777" w:rsidR="00C95284" w:rsidRDefault="00C95284">
            <w:pPr>
              <w:jc w:val="center"/>
            </w:pPr>
          </w:p>
          <w:p w14:paraId="73606775" w14:textId="77777777" w:rsidR="00C95284" w:rsidRDefault="00C95284">
            <w:pPr>
              <w:jc w:val="center"/>
            </w:pPr>
          </w:p>
          <w:p w14:paraId="546DE76B" w14:textId="77777777" w:rsidR="00C95284" w:rsidRDefault="00C95284"/>
          <w:p w14:paraId="1753CDB7" w14:textId="77777777" w:rsidR="00C95284" w:rsidRDefault="00C95284">
            <w:pPr>
              <w:jc w:val="center"/>
            </w:pPr>
          </w:p>
          <w:p w14:paraId="050790CB" w14:textId="77777777" w:rsidR="00C95284" w:rsidRDefault="00C95284">
            <w:pPr>
              <w:jc w:val="center"/>
            </w:pPr>
          </w:p>
          <w:p w14:paraId="0E4A6EC7" w14:textId="77777777" w:rsidR="00C95284" w:rsidRDefault="00C95284">
            <w:pPr>
              <w:jc w:val="center"/>
            </w:pPr>
          </w:p>
          <w:p w14:paraId="58887027" w14:textId="77777777" w:rsidR="00C95284" w:rsidRDefault="00C95284">
            <w:pPr>
              <w:jc w:val="center"/>
            </w:pPr>
            <w:r>
              <w:rPr>
                <w:sz w:val="20"/>
              </w:rPr>
              <w:t xml:space="preserve">What content Standards, Program </w:t>
            </w:r>
            <w:proofErr w:type="gramStart"/>
            <w:r>
              <w:rPr>
                <w:sz w:val="20"/>
              </w:rPr>
              <w:t>and  /</w:t>
            </w:r>
            <w:proofErr w:type="gramEnd"/>
            <w:r>
              <w:rPr>
                <w:sz w:val="20"/>
              </w:rPr>
              <w:t xml:space="preserve"> or Mission related goal(s) will this unit address?</w:t>
            </w: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14:paraId="05437A4A" w14:textId="77777777" w:rsidR="00C95284" w:rsidRDefault="0011060E" w:rsidP="0011060E">
            <w:pPr>
              <w:snapToGrid w:val="0"/>
            </w:pPr>
            <w:r>
              <w:t>Goals:</w:t>
            </w:r>
          </w:p>
          <w:p w14:paraId="08B70E80" w14:textId="77777777" w:rsidR="0011060E" w:rsidRDefault="0011060E" w:rsidP="0011060E">
            <w:pPr>
              <w:snapToGrid w:val="0"/>
            </w:pPr>
          </w:p>
          <w:p w14:paraId="214B3756" w14:textId="3A38C579" w:rsidR="0011060E" w:rsidRDefault="00F4115A" w:rsidP="0011060E">
            <w:pPr>
              <w:snapToGrid w:val="0"/>
            </w:pPr>
            <w:r>
              <w:t>xx</w:t>
            </w:r>
            <w:r w:rsidR="00C5535E">
              <w:t>T1</w:t>
            </w:r>
            <w:r>
              <w:t>xx</w:t>
            </w:r>
          </w:p>
          <w:p w14:paraId="5D96B3E2" w14:textId="77777777" w:rsidR="0011060E" w:rsidRDefault="0011060E" w:rsidP="0011060E">
            <w:pPr>
              <w:snapToGrid w:val="0"/>
            </w:pPr>
          </w:p>
          <w:p w14:paraId="797FD68A" w14:textId="77777777" w:rsidR="0011060E" w:rsidRDefault="0011060E" w:rsidP="0011060E">
            <w:pPr>
              <w:snapToGrid w:val="0"/>
            </w:pPr>
            <w:r>
              <w:t>Tasks:</w:t>
            </w:r>
          </w:p>
          <w:p w14:paraId="38566C7C" w14:textId="6E760F74" w:rsidR="00C95284" w:rsidRDefault="00F4115A" w:rsidP="00C5535E">
            <w:r>
              <w:t>xx</w:t>
            </w:r>
            <w:r w:rsidR="00C5535E">
              <w:t>T2</w:t>
            </w:r>
            <w:r>
              <w:t>xx</w:t>
            </w:r>
          </w:p>
          <w:p w14:paraId="668CB0BA" w14:textId="77777777" w:rsidR="00C95284" w:rsidRDefault="00C95284">
            <w:pPr>
              <w:jc w:val="center"/>
            </w:pPr>
          </w:p>
          <w:p w14:paraId="3E64CE0D" w14:textId="77777777" w:rsidR="00C95284" w:rsidRDefault="00C95284" w:rsidP="0011060E"/>
          <w:p w14:paraId="3C419394" w14:textId="77777777" w:rsidR="00C95284" w:rsidRDefault="00C95284">
            <w:pPr>
              <w:jc w:val="center"/>
            </w:pPr>
          </w:p>
          <w:p w14:paraId="3AC759DA" w14:textId="77777777" w:rsidR="00C95284" w:rsidRDefault="00C95284">
            <w:pPr>
              <w:jc w:val="center"/>
            </w:pPr>
            <w:r>
              <w:t>What kinds of long-term, independent accomplishments are desired?</w:t>
            </w:r>
          </w:p>
        </w:tc>
      </w:tr>
      <w:tr w:rsidR="00C95284" w14:paraId="577CEF1A" w14:textId="77777777">
        <w:tc>
          <w:tcPr>
            <w:tcW w:w="4803" w:type="dxa"/>
            <w:gridSpan w:val="4"/>
            <w:vMerge/>
            <w:tcBorders>
              <w:left w:val="single" w:sz="8" w:space="0" w:color="000000"/>
              <w:bottom w:val="single" w:sz="8" w:space="0" w:color="000000"/>
            </w:tcBorders>
            <w:shd w:val="clear" w:color="auto" w:fill="auto"/>
          </w:tcPr>
          <w:p w14:paraId="73873FDB" w14:textId="77777777" w:rsidR="00C95284" w:rsidRDefault="00C95284">
            <w:pPr>
              <w:snapToGrid w:val="0"/>
              <w:jc w:val="center"/>
            </w:pPr>
          </w:p>
        </w:tc>
        <w:tc>
          <w:tcPr>
            <w:tcW w:w="11804" w:type="dxa"/>
            <w:gridSpan w:val="5"/>
            <w:tcBorders>
              <w:left w:val="single" w:sz="8" w:space="0" w:color="000000"/>
              <w:bottom w:val="single" w:sz="8" w:space="0" w:color="000000"/>
              <w:right w:val="single" w:sz="8" w:space="0" w:color="000000"/>
            </w:tcBorders>
            <w:shd w:val="clear" w:color="auto" w:fill="B2B2B2"/>
          </w:tcPr>
          <w:p w14:paraId="26A9B477" w14:textId="77777777" w:rsidR="00C95284" w:rsidRDefault="00C95284">
            <w:pPr>
              <w:snapToGrid w:val="0"/>
              <w:jc w:val="center"/>
            </w:pPr>
            <w:r>
              <w:rPr>
                <w:b/>
              </w:rPr>
              <w:t>Meaning</w:t>
            </w:r>
          </w:p>
        </w:tc>
      </w:tr>
      <w:tr w:rsidR="00C95284" w14:paraId="485956E8" w14:textId="77777777">
        <w:tc>
          <w:tcPr>
            <w:tcW w:w="4803" w:type="dxa"/>
            <w:gridSpan w:val="4"/>
            <w:vMerge/>
            <w:tcBorders>
              <w:top w:val="single" w:sz="8" w:space="0" w:color="000000"/>
              <w:left w:val="single" w:sz="8" w:space="0" w:color="000000"/>
              <w:bottom w:val="single" w:sz="8" w:space="0" w:color="000000"/>
            </w:tcBorders>
            <w:shd w:val="clear" w:color="auto" w:fill="auto"/>
          </w:tcPr>
          <w:p w14:paraId="6EEDA949" w14:textId="77777777" w:rsidR="00C95284" w:rsidRDefault="00C95284">
            <w:pPr>
              <w:snapToGrid w:val="0"/>
              <w:jc w:val="center"/>
            </w:pPr>
          </w:p>
        </w:tc>
        <w:tc>
          <w:tcPr>
            <w:tcW w:w="5361" w:type="dxa"/>
            <w:tcBorders>
              <w:top w:val="single" w:sz="8" w:space="0" w:color="000000"/>
              <w:left w:val="single" w:sz="8" w:space="0" w:color="000000"/>
              <w:bottom w:val="single" w:sz="8" w:space="0" w:color="000000"/>
            </w:tcBorders>
            <w:shd w:val="clear" w:color="auto" w:fill="auto"/>
          </w:tcPr>
          <w:p w14:paraId="2E84447D" w14:textId="77777777" w:rsidR="00C95284" w:rsidRDefault="00C95284">
            <w:pPr>
              <w:jc w:val="center"/>
            </w:pPr>
            <w:r>
              <w:t>UNDERSTANDINGS</w:t>
            </w:r>
          </w:p>
          <w:p w14:paraId="234449B3" w14:textId="77777777" w:rsidR="00C95284" w:rsidRDefault="00C95284">
            <w:pPr>
              <w:jc w:val="center"/>
            </w:pPr>
            <w:r>
              <w:t>Students will understand that …</w:t>
            </w:r>
          </w:p>
          <w:p w14:paraId="0DCC2D26" w14:textId="66F9EAE6" w:rsidR="00C95284" w:rsidRDefault="00F4115A">
            <w:pPr>
              <w:jc w:val="center"/>
            </w:pPr>
            <w:r>
              <w:t>xx</w:t>
            </w:r>
            <w:r w:rsidR="00C5535E">
              <w:t>T3</w:t>
            </w:r>
            <w:r>
              <w:t>xx</w:t>
            </w:r>
          </w:p>
          <w:p w14:paraId="6CECCB77" w14:textId="77777777" w:rsidR="00C95284" w:rsidRDefault="00C95284">
            <w:pPr>
              <w:jc w:val="center"/>
            </w:pPr>
          </w:p>
          <w:p w14:paraId="53468B11" w14:textId="77777777" w:rsidR="00C95284" w:rsidRDefault="00C95284">
            <w:pPr>
              <w:jc w:val="center"/>
            </w:pPr>
          </w:p>
          <w:p w14:paraId="5451E850" w14:textId="77777777" w:rsidR="00C95284" w:rsidRDefault="00C95284">
            <w:pPr>
              <w:jc w:val="center"/>
            </w:pPr>
          </w:p>
          <w:p w14:paraId="654A166F" w14:textId="77777777" w:rsidR="00C95284" w:rsidRDefault="00C95284">
            <w:pPr>
              <w:jc w:val="center"/>
            </w:pPr>
          </w:p>
          <w:p w14:paraId="664B8434" w14:textId="77777777" w:rsidR="00C95284" w:rsidRDefault="00C95284">
            <w:pPr>
              <w:jc w:val="center"/>
            </w:pPr>
          </w:p>
          <w:p w14:paraId="7A1B9D99" w14:textId="77777777" w:rsidR="00C95284" w:rsidRDefault="00C95284">
            <w:pPr>
              <w:jc w:val="center"/>
            </w:pPr>
          </w:p>
          <w:p w14:paraId="1079E734" w14:textId="77777777" w:rsidR="00C95284" w:rsidRDefault="00C95284">
            <w:pPr>
              <w:jc w:val="center"/>
              <w:rPr>
                <w:sz w:val="20"/>
              </w:rPr>
            </w:pPr>
            <w:r>
              <w:rPr>
                <w:sz w:val="20"/>
              </w:rPr>
              <w:t>What specifically do you want students to understand?</w:t>
            </w:r>
          </w:p>
          <w:p w14:paraId="2FA769AB" w14:textId="77777777" w:rsidR="00C95284" w:rsidRDefault="00C95284">
            <w:pPr>
              <w:jc w:val="center"/>
            </w:pPr>
            <w:r>
              <w:rPr>
                <w:sz w:val="20"/>
              </w:rPr>
              <w:t>What inferences should they make?</w:t>
            </w:r>
          </w:p>
        </w:tc>
        <w:tc>
          <w:tcPr>
            <w:tcW w:w="6443" w:type="dxa"/>
            <w:gridSpan w:val="4"/>
            <w:tcBorders>
              <w:top w:val="single" w:sz="8" w:space="0" w:color="000000"/>
              <w:left w:val="single" w:sz="8" w:space="0" w:color="000000"/>
              <w:bottom w:val="single" w:sz="8" w:space="0" w:color="000000"/>
              <w:right w:val="single" w:sz="8" w:space="0" w:color="000000"/>
            </w:tcBorders>
            <w:shd w:val="clear" w:color="auto" w:fill="auto"/>
          </w:tcPr>
          <w:p w14:paraId="448D8C4E" w14:textId="77777777" w:rsidR="00C95284" w:rsidRDefault="00C95284">
            <w:pPr>
              <w:jc w:val="center"/>
            </w:pPr>
            <w:r>
              <w:t>ESSENTIAL QUESTIONS</w:t>
            </w:r>
          </w:p>
          <w:p w14:paraId="054C553F" w14:textId="77777777" w:rsidR="00C95284" w:rsidRDefault="00C95284">
            <w:pPr>
              <w:jc w:val="center"/>
            </w:pPr>
            <w:r>
              <w:t>Students will keep considering …</w:t>
            </w:r>
          </w:p>
          <w:p w14:paraId="5C6EFB3F" w14:textId="77777777" w:rsidR="00C95284" w:rsidRDefault="00C95284">
            <w:pPr>
              <w:jc w:val="center"/>
            </w:pPr>
          </w:p>
          <w:p w14:paraId="0A3694A8" w14:textId="0B7F4C15" w:rsidR="00C95284" w:rsidRDefault="00F4115A">
            <w:pPr>
              <w:jc w:val="center"/>
            </w:pPr>
            <w:r>
              <w:t>xx</w:t>
            </w:r>
            <w:r w:rsidR="00C5535E">
              <w:t>T4</w:t>
            </w:r>
            <w:r>
              <w:t>xx</w:t>
            </w:r>
          </w:p>
          <w:p w14:paraId="6AF1B30A" w14:textId="77777777" w:rsidR="00C95284" w:rsidRDefault="00C95284">
            <w:pPr>
              <w:jc w:val="center"/>
              <w:rPr>
                <w:sz w:val="20"/>
              </w:rPr>
            </w:pPr>
          </w:p>
          <w:p w14:paraId="556E87CF" w14:textId="77777777" w:rsidR="00C95284" w:rsidRDefault="00C95284">
            <w:pPr>
              <w:jc w:val="center"/>
              <w:rPr>
                <w:sz w:val="20"/>
              </w:rPr>
            </w:pPr>
          </w:p>
          <w:p w14:paraId="0C5CEFBC" w14:textId="77777777" w:rsidR="00C95284" w:rsidRDefault="00C95284">
            <w:pPr>
              <w:jc w:val="center"/>
              <w:rPr>
                <w:sz w:val="20"/>
              </w:rPr>
            </w:pPr>
          </w:p>
          <w:p w14:paraId="6465C979" w14:textId="77777777" w:rsidR="00C95284" w:rsidRDefault="00C95284">
            <w:pPr>
              <w:jc w:val="center"/>
              <w:rPr>
                <w:sz w:val="20"/>
              </w:rPr>
            </w:pPr>
          </w:p>
          <w:p w14:paraId="2FEF206B" w14:textId="77777777" w:rsidR="00C95284" w:rsidRDefault="00C95284">
            <w:pPr>
              <w:jc w:val="center"/>
              <w:rPr>
                <w:sz w:val="20"/>
              </w:rPr>
            </w:pPr>
          </w:p>
          <w:p w14:paraId="03BB6D36" w14:textId="77777777" w:rsidR="00C95284" w:rsidRDefault="00C95284">
            <w:pPr>
              <w:jc w:val="center"/>
            </w:pPr>
            <w:r>
              <w:rPr>
                <w:sz w:val="20"/>
              </w:rPr>
              <w:t>What thought-provoking questions will foster inquiry, meaning making, and transfer?</w:t>
            </w:r>
          </w:p>
        </w:tc>
      </w:tr>
      <w:tr w:rsidR="00C95284" w14:paraId="716FCC61" w14:textId="77777777">
        <w:tc>
          <w:tcPr>
            <w:tcW w:w="4803" w:type="dxa"/>
            <w:gridSpan w:val="4"/>
            <w:vMerge/>
            <w:tcBorders>
              <w:top w:val="single" w:sz="8" w:space="0" w:color="000000"/>
              <w:left w:val="single" w:sz="8" w:space="0" w:color="000000"/>
              <w:bottom w:val="single" w:sz="8" w:space="0" w:color="000000"/>
            </w:tcBorders>
            <w:shd w:val="clear" w:color="auto" w:fill="auto"/>
          </w:tcPr>
          <w:p w14:paraId="2667D527" w14:textId="77777777" w:rsidR="00C95284" w:rsidRDefault="00C95284">
            <w:pPr>
              <w:snapToGrid w:val="0"/>
              <w:jc w:val="center"/>
            </w:pP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B2B2B2"/>
          </w:tcPr>
          <w:p w14:paraId="78690EF5" w14:textId="77777777" w:rsidR="00C95284" w:rsidRDefault="00C95284">
            <w:pPr>
              <w:jc w:val="center"/>
            </w:pPr>
            <w:r>
              <w:rPr>
                <w:b/>
              </w:rPr>
              <w:t>Acquisition of Knowledge &amp; Skill</w:t>
            </w:r>
          </w:p>
        </w:tc>
      </w:tr>
      <w:tr w:rsidR="00C95284" w14:paraId="631C4D63" w14:textId="77777777">
        <w:trPr>
          <w:trHeight w:val="1125"/>
        </w:trPr>
        <w:tc>
          <w:tcPr>
            <w:tcW w:w="4803" w:type="dxa"/>
            <w:gridSpan w:val="4"/>
            <w:vMerge/>
            <w:tcBorders>
              <w:top w:val="single" w:sz="8" w:space="0" w:color="000000"/>
              <w:left w:val="single" w:sz="8" w:space="0" w:color="000000"/>
              <w:bottom w:val="single" w:sz="8" w:space="0" w:color="000000"/>
            </w:tcBorders>
            <w:shd w:val="clear" w:color="auto" w:fill="auto"/>
          </w:tcPr>
          <w:p w14:paraId="69009D59" w14:textId="77777777" w:rsidR="00C95284" w:rsidRDefault="00C95284">
            <w:pPr>
              <w:snapToGrid w:val="0"/>
              <w:jc w:val="center"/>
            </w:pPr>
          </w:p>
        </w:tc>
        <w:tc>
          <w:tcPr>
            <w:tcW w:w="5361" w:type="dxa"/>
            <w:tcBorders>
              <w:top w:val="single" w:sz="8" w:space="0" w:color="000000"/>
              <w:left w:val="single" w:sz="8" w:space="0" w:color="000000"/>
              <w:bottom w:val="single" w:sz="8" w:space="0" w:color="000000"/>
            </w:tcBorders>
            <w:shd w:val="clear" w:color="auto" w:fill="auto"/>
          </w:tcPr>
          <w:p w14:paraId="57A13FC3" w14:textId="77777777" w:rsidR="00C95284" w:rsidRDefault="00C95284">
            <w:pPr>
              <w:jc w:val="center"/>
            </w:pPr>
            <w:r>
              <w:t>Students will know …</w:t>
            </w:r>
          </w:p>
          <w:p w14:paraId="60181346" w14:textId="77777777" w:rsidR="00C95284" w:rsidRDefault="00C95284">
            <w:pPr>
              <w:jc w:val="center"/>
            </w:pPr>
          </w:p>
          <w:p w14:paraId="527D4B4D" w14:textId="22054670" w:rsidR="00C95284" w:rsidRDefault="00C5535E">
            <w:pPr>
              <w:jc w:val="center"/>
            </w:pPr>
            <w:r>
              <w:t xml:space="preserve"> </w:t>
            </w:r>
            <w:r w:rsidR="00F4115A">
              <w:t>xx</w:t>
            </w:r>
            <w:r>
              <w:t>T5</w:t>
            </w:r>
            <w:r w:rsidR="00F4115A">
              <w:t>xx</w:t>
            </w:r>
          </w:p>
          <w:p w14:paraId="2BBEB818" w14:textId="77777777" w:rsidR="00C95284" w:rsidRDefault="00C95284">
            <w:pPr>
              <w:jc w:val="center"/>
            </w:pPr>
          </w:p>
          <w:p w14:paraId="4EA93281" w14:textId="77777777" w:rsidR="00C95284" w:rsidRDefault="00C95284">
            <w:pPr>
              <w:jc w:val="center"/>
            </w:pPr>
          </w:p>
          <w:p w14:paraId="4C036B22" w14:textId="77777777" w:rsidR="00C95284" w:rsidRDefault="00C95284">
            <w:pPr>
              <w:jc w:val="center"/>
            </w:pPr>
          </w:p>
          <w:p w14:paraId="3A31E340" w14:textId="77777777" w:rsidR="00C95284" w:rsidRDefault="00C95284">
            <w:pPr>
              <w:jc w:val="center"/>
            </w:pPr>
          </w:p>
          <w:p w14:paraId="26E7D74F" w14:textId="77777777" w:rsidR="00C95284" w:rsidRDefault="00C95284"/>
          <w:p w14:paraId="273BA900" w14:textId="77777777" w:rsidR="00C95284" w:rsidRDefault="00C95284">
            <w:pPr>
              <w:jc w:val="center"/>
            </w:pPr>
            <w:r>
              <w:rPr>
                <w:sz w:val="20"/>
              </w:rPr>
              <w:t>What facts and basics concepts should students know and be able to recall?</w:t>
            </w:r>
          </w:p>
        </w:tc>
        <w:tc>
          <w:tcPr>
            <w:tcW w:w="6443" w:type="dxa"/>
            <w:gridSpan w:val="4"/>
            <w:tcBorders>
              <w:top w:val="single" w:sz="8" w:space="0" w:color="000000"/>
              <w:left w:val="single" w:sz="8" w:space="0" w:color="000000"/>
              <w:bottom w:val="single" w:sz="8" w:space="0" w:color="000000"/>
              <w:right w:val="single" w:sz="8" w:space="0" w:color="000000"/>
            </w:tcBorders>
            <w:shd w:val="clear" w:color="auto" w:fill="auto"/>
          </w:tcPr>
          <w:p w14:paraId="36CF1A6D" w14:textId="77777777" w:rsidR="00C95284" w:rsidRDefault="00C95284">
            <w:pPr>
              <w:jc w:val="center"/>
            </w:pPr>
            <w:r>
              <w:t>Students will be skilled at …</w:t>
            </w:r>
          </w:p>
          <w:p w14:paraId="42358EA1" w14:textId="38E5D329" w:rsidR="00C95284" w:rsidRDefault="00F4115A">
            <w:pPr>
              <w:jc w:val="center"/>
            </w:pPr>
            <w:r>
              <w:t>xx</w:t>
            </w:r>
            <w:r w:rsidR="00C5535E">
              <w:t>T6</w:t>
            </w:r>
            <w:r>
              <w:t>xx</w:t>
            </w:r>
          </w:p>
          <w:p w14:paraId="1BAD97D3" w14:textId="77777777" w:rsidR="00C95284" w:rsidRDefault="00C95284">
            <w:pPr>
              <w:jc w:val="center"/>
            </w:pPr>
          </w:p>
          <w:p w14:paraId="6DA62B41" w14:textId="77777777" w:rsidR="00C95284" w:rsidRDefault="00C95284">
            <w:pPr>
              <w:jc w:val="center"/>
            </w:pPr>
          </w:p>
          <w:p w14:paraId="1AD63FE5" w14:textId="77777777" w:rsidR="00C95284" w:rsidRDefault="00C95284">
            <w:pPr>
              <w:jc w:val="center"/>
            </w:pPr>
          </w:p>
          <w:p w14:paraId="285E0198" w14:textId="77777777" w:rsidR="00C95284" w:rsidRDefault="00C95284">
            <w:pPr>
              <w:jc w:val="center"/>
            </w:pPr>
          </w:p>
          <w:p w14:paraId="396FF00C" w14:textId="77777777" w:rsidR="00C95284" w:rsidRDefault="00C95284">
            <w:pPr>
              <w:jc w:val="center"/>
            </w:pPr>
          </w:p>
          <w:p w14:paraId="1658CF4F" w14:textId="77777777" w:rsidR="00C95284" w:rsidRDefault="00C95284">
            <w:pPr>
              <w:jc w:val="center"/>
            </w:pPr>
          </w:p>
          <w:p w14:paraId="6815C018" w14:textId="77777777" w:rsidR="00C95284" w:rsidRDefault="00C95284">
            <w:pPr>
              <w:jc w:val="center"/>
            </w:pPr>
          </w:p>
          <w:p w14:paraId="257753FA" w14:textId="77777777" w:rsidR="00C95284" w:rsidRDefault="00C95284">
            <w:pPr>
              <w:jc w:val="center"/>
            </w:pPr>
          </w:p>
          <w:p w14:paraId="6DDD6FF0" w14:textId="77777777" w:rsidR="00C95284" w:rsidRDefault="00C95284">
            <w:r>
              <w:rPr>
                <w:sz w:val="20"/>
              </w:rPr>
              <w:t xml:space="preserve">What </w:t>
            </w:r>
            <w:proofErr w:type="spellStart"/>
            <w:r>
              <w:rPr>
                <w:sz w:val="20"/>
              </w:rPr>
              <w:t>descrete</w:t>
            </w:r>
            <w:proofErr w:type="spellEnd"/>
            <w:r>
              <w:rPr>
                <w:sz w:val="20"/>
              </w:rPr>
              <w:t xml:space="preserve"> skills and processes should students be able to use?</w:t>
            </w:r>
          </w:p>
        </w:tc>
      </w:tr>
      <w:tr w:rsidR="00C95284" w14:paraId="5277C18E" w14:textId="77777777">
        <w:tblPrEx>
          <w:tblCellMar>
            <w:left w:w="0" w:type="dxa"/>
            <w:right w:w="0" w:type="dxa"/>
          </w:tblCellMar>
        </w:tblPrEx>
        <w:tc>
          <w:tcPr>
            <w:tcW w:w="16524" w:type="dxa"/>
            <w:gridSpan w:val="8"/>
            <w:tcBorders>
              <w:top w:val="single" w:sz="4" w:space="0" w:color="000000"/>
              <w:left w:val="single" w:sz="4" w:space="0" w:color="000000"/>
              <w:bottom w:val="single" w:sz="4" w:space="0" w:color="000000"/>
            </w:tcBorders>
            <w:shd w:val="clear" w:color="auto" w:fill="595959"/>
          </w:tcPr>
          <w:p w14:paraId="4FD1AAE7" w14:textId="77777777" w:rsidR="00C95284" w:rsidRDefault="00C95284">
            <w:pPr>
              <w:jc w:val="center"/>
            </w:pPr>
            <w:proofErr w:type="gramStart"/>
            <w:r>
              <w:rPr>
                <w:b/>
                <w:color w:val="FFFFFF"/>
              </w:rPr>
              <w:lastRenderedPageBreak/>
              <w:t>S  t</w:t>
            </w:r>
            <w:proofErr w:type="gramEnd"/>
            <w:r>
              <w:rPr>
                <w:b/>
                <w:color w:val="FFFFFF"/>
              </w:rPr>
              <w:t xml:space="preserve">  a  g  e     2   –   E   v   </w:t>
            </w:r>
            <w:proofErr w:type="spellStart"/>
            <w:r>
              <w:rPr>
                <w:b/>
                <w:color w:val="FFFFFF"/>
              </w:rPr>
              <w:t>i</w:t>
            </w:r>
            <w:proofErr w:type="spellEnd"/>
            <w:r>
              <w:rPr>
                <w:b/>
                <w:color w:val="FFFFFF"/>
              </w:rPr>
              <w:t xml:space="preserve">   d   e   n   c   e</w:t>
            </w:r>
          </w:p>
        </w:tc>
        <w:tc>
          <w:tcPr>
            <w:tcW w:w="83" w:type="dxa"/>
            <w:tcBorders>
              <w:left w:val="single" w:sz="4" w:space="0" w:color="000000"/>
            </w:tcBorders>
            <w:shd w:val="clear" w:color="auto" w:fill="auto"/>
          </w:tcPr>
          <w:p w14:paraId="399634E3" w14:textId="77777777" w:rsidR="00C95284" w:rsidRDefault="00C95284">
            <w:pPr>
              <w:snapToGrid w:val="0"/>
            </w:pPr>
          </w:p>
        </w:tc>
      </w:tr>
      <w:tr w:rsidR="00C95284" w14:paraId="21BEE8B1" w14:textId="77777777">
        <w:tblPrEx>
          <w:tblCellMar>
            <w:left w:w="0" w:type="dxa"/>
            <w:right w:w="0" w:type="dxa"/>
          </w:tblCellMar>
        </w:tblPrEx>
        <w:tc>
          <w:tcPr>
            <w:tcW w:w="1552" w:type="dxa"/>
            <w:gridSpan w:val="2"/>
            <w:tcBorders>
              <w:top w:val="single" w:sz="4" w:space="0" w:color="000000"/>
              <w:left w:val="single" w:sz="4" w:space="0" w:color="000000"/>
              <w:bottom w:val="single" w:sz="4" w:space="0" w:color="000000"/>
            </w:tcBorders>
            <w:shd w:val="clear" w:color="auto" w:fill="auto"/>
          </w:tcPr>
          <w:p w14:paraId="57493D4D" w14:textId="77777777" w:rsidR="00C95284" w:rsidRDefault="00C95284">
            <w:pPr>
              <w:rPr>
                <w:b/>
              </w:rPr>
            </w:pPr>
            <w:r>
              <w:rPr>
                <w:b/>
              </w:rPr>
              <w:t>Coding</w:t>
            </w:r>
          </w:p>
        </w:tc>
        <w:tc>
          <w:tcPr>
            <w:tcW w:w="14972" w:type="dxa"/>
            <w:gridSpan w:val="6"/>
            <w:tcBorders>
              <w:top w:val="single" w:sz="4" w:space="0" w:color="000000"/>
              <w:left w:val="single" w:sz="4" w:space="0" w:color="000000"/>
              <w:bottom w:val="single" w:sz="4" w:space="0" w:color="000000"/>
            </w:tcBorders>
            <w:shd w:val="clear" w:color="auto" w:fill="auto"/>
          </w:tcPr>
          <w:p w14:paraId="2FC18F36" w14:textId="77777777" w:rsidR="00C95284" w:rsidRDefault="00C95284">
            <w:r>
              <w:rPr>
                <w:b/>
              </w:rPr>
              <w:t xml:space="preserve">Evaluative Criteria                                                                            </w:t>
            </w:r>
            <w:r>
              <w:rPr>
                <w:b/>
                <w:sz w:val="32"/>
              </w:rPr>
              <w:t>Assessment Evidence</w:t>
            </w:r>
          </w:p>
        </w:tc>
        <w:tc>
          <w:tcPr>
            <w:tcW w:w="83" w:type="dxa"/>
            <w:tcBorders>
              <w:left w:val="single" w:sz="4" w:space="0" w:color="000000"/>
            </w:tcBorders>
            <w:shd w:val="clear" w:color="auto" w:fill="auto"/>
          </w:tcPr>
          <w:p w14:paraId="2F9FD519" w14:textId="77777777" w:rsidR="00C95284" w:rsidRDefault="00C95284">
            <w:pPr>
              <w:snapToGrid w:val="0"/>
            </w:pPr>
          </w:p>
        </w:tc>
      </w:tr>
      <w:tr w:rsidR="00C95284" w14:paraId="2986F2B0" w14:textId="77777777">
        <w:tblPrEx>
          <w:tblCellMar>
            <w:left w:w="0" w:type="dxa"/>
            <w:right w:w="0" w:type="dxa"/>
          </w:tblCellMar>
        </w:tblPrEx>
        <w:tc>
          <w:tcPr>
            <w:tcW w:w="1552" w:type="dxa"/>
            <w:gridSpan w:val="2"/>
            <w:vMerge w:val="restart"/>
            <w:tcBorders>
              <w:top w:val="single" w:sz="4" w:space="0" w:color="000000"/>
              <w:left w:val="single" w:sz="4" w:space="0" w:color="000000"/>
              <w:bottom w:val="single" w:sz="4" w:space="0" w:color="000000"/>
            </w:tcBorders>
            <w:shd w:val="clear" w:color="auto" w:fill="auto"/>
          </w:tcPr>
          <w:p w14:paraId="33F18227" w14:textId="77777777" w:rsidR="00C95284" w:rsidRDefault="00C95284">
            <w:pPr>
              <w:snapToGrid w:val="0"/>
            </w:pPr>
          </w:p>
          <w:p w14:paraId="531AE051" w14:textId="77777777" w:rsidR="00C95284" w:rsidRDefault="00C95284"/>
          <w:p w14:paraId="491C6E93" w14:textId="77777777" w:rsidR="00C95284" w:rsidRDefault="00C95284"/>
          <w:p w14:paraId="62CACD80" w14:textId="77777777" w:rsidR="00C95284" w:rsidRDefault="00C95284"/>
          <w:p w14:paraId="193A8803" w14:textId="77777777" w:rsidR="00C95284" w:rsidRDefault="00C95284"/>
          <w:p w14:paraId="75808CC4" w14:textId="77777777" w:rsidR="00C95284" w:rsidRDefault="00C95284">
            <w:pPr>
              <w:snapToGrid w:val="0"/>
            </w:pPr>
          </w:p>
          <w:p w14:paraId="5FA52573" w14:textId="77777777" w:rsidR="00C95284" w:rsidRDefault="00C95284"/>
          <w:p w14:paraId="5D9A9C7E" w14:textId="77777777" w:rsidR="00C95284" w:rsidRDefault="00C95284"/>
          <w:p w14:paraId="0F72874F" w14:textId="77777777" w:rsidR="00C95284" w:rsidRDefault="00C95284"/>
          <w:p w14:paraId="37BDAD01" w14:textId="77777777" w:rsidR="00C95284" w:rsidRDefault="00C95284"/>
          <w:p w14:paraId="02A2C7E6" w14:textId="77777777" w:rsidR="00C95284" w:rsidRDefault="00C95284"/>
          <w:p w14:paraId="39DB6F70" w14:textId="77777777" w:rsidR="00C95284" w:rsidRDefault="00C95284"/>
          <w:p w14:paraId="324EEDF6" w14:textId="77777777" w:rsidR="00C95284" w:rsidRDefault="00C95284"/>
          <w:p w14:paraId="190BD1C8" w14:textId="77777777" w:rsidR="00C95284" w:rsidRDefault="00C95284"/>
          <w:p w14:paraId="757BB035" w14:textId="77777777" w:rsidR="00C95284" w:rsidRDefault="00C95284"/>
          <w:p w14:paraId="2523D731" w14:textId="77777777" w:rsidR="00C95284" w:rsidRDefault="00C95284"/>
          <w:p w14:paraId="6B03490A" w14:textId="77777777" w:rsidR="00C95284" w:rsidRDefault="00C95284"/>
          <w:p w14:paraId="78160774" w14:textId="77777777" w:rsidR="00C95284" w:rsidRDefault="00C95284">
            <w:pPr>
              <w:rPr>
                <w:sz w:val="20"/>
              </w:rPr>
            </w:pPr>
          </w:p>
          <w:p w14:paraId="0028F30B" w14:textId="77777777" w:rsidR="00C95284" w:rsidRDefault="00C95284">
            <w:pPr>
              <w:rPr>
                <w:sz w:val="20"/>
              </w:rPr>
            </w:pPr>
          </w:p>
          <w:p w14:paraId="3E0090E3" w14:textId="77777777" w:rsidR="00C95284" w:rsidRDefault="00C95284">
            <w:pPr>
              <w:rPr>
                <w:sz w:val="20"/>
              </w:rPr>
            </w:pPr>
          </w:p>
          <w:p w14:paraId="36C32E88" w14:textId="77777777" w:rsidR="00C95284" w:rsidRDefault="00C95284">
            <w:pPr>
              <w:rPr>
                <w:sz w:val="20"/>
              </w:rPr>
            </w:pPr>
          </w:p>
          <w:p w14:paraId="78DCE601" w14:textId="77777777" w:rsidR="00C95284" w:rsidRDefault="00C95284">
            <w:pPr>
              <w:rPr>
                <w:sz w:val="20"/>
              </w:rPr>
            </w:pPr>
          </w:p>
          <w:p w14:paraId="4D70A2F5" w14:textId="77777777" w:rsidR="00C95284" w:rsidRDefault="00C95284">
            <w:pPr>
              <w:rPr>
                <w:sz w:val="20"/>
              </w:rPr>
            </w:pPr>
          </w:p>
          <w:p w14:paraId="75286EBC" w14:textId="77777777" w:rsidR="00C95284" w:rsidRDefault="00C95284">
            <w:pPr>
              <w:rPr>
                <w:sz w:val="20"/>
              </w:rPr>
            </w:pPr>
          </w:p>
          <w:p w14:paraId="2B2D2B6B" w14:textId="77777777" w:rsidR="00C95284" w:rsidRDefault="00C95284">
            <w:pPr>
              <w:rPr>
                <w:sz w:val="20"/>
              </w:rPr>
            </w:pPr>
          </w:p>
          <w:p w14:paraId="7EE76AEE" w14:textId="77777777" w:rsidR="00C95284" w:rsidRDefault="00C95284">
            <w:pPr>
              <w:rPr>
                <w:sz w:val="20"/>
              </w:rPr>
            </w:pPr>
          </w:p>
          <w:p w14:paraId="0EFE1C1C" w14:textId="77777777" w:rsidR="00C95284" w:rsidRDefault="00C95284">
            <w:pPr>
              <w:rPr>
                <w:sz w:val="20"/>
              </w:rPr>
            </w:pPr>
          </w:p>
          <w:p w14:paraId="45890429" w14:textId="77777777" w:rsidR="00C95284" w:rsidRDefault="00C95284">
            <w:pPr>
              <w:rPr>
                <w:sz w:val="20"/>
              </w:rPr>
            </w:pPr>
          </w:p>
          <w:p w14:paraId="34717642" w14:textId="77777777" w:rsidR="00C95284" w:rsidRDefault="00C95284">
            <w:pPr>
              <w:rPr>
                <w:sz w:val="20"/>
              </w:rPr>
            </w:pPr>
          </w:p>
          <w:p w14:paraId="7FD281E3" w14:textId="77777777" w:rsidR="00C95284" w:rsidRDefault="00C95284">
            <w:pPr>
              <w:rPr>
                <w:sz w:val="20"/>
              </w:rPr>
            </w:pPr>
          </w:p>
          <w:p w14:paraId="49CDDF58" w14:textId="77777777" w:rsidR="00C95284" w:rsidRDefault="00C95284">
            <w:pPr>
              <w:rPr>
                <w:sz w:val="20"/>
              </w:rPr>
            </w:pPr>
          </w:p>
          <w:p w14:paraId="79FE12CC" w14:textId="77777777" w:rsidR="00C95284" w:rsidRDefault="00C95284">
            <w:pPr>
              <w:rPr>
                <w:sz w:val="20"/>
              </w:rPr>
            </w:pPr>
          </w:p>
          <w:p w14:paraId="23242887" w14:textId="77777777" w:rsidR="00C95284" w:rsidRDefault="00C95284">
            <w:pPr>
              <w:rPr>
                <w:sz w:val="20"/>
              </w:rPr>
            </w:pPr>
          </w:p>
          <w:p w14:paraId="3D3385CE" w14:textId="77777777" w:rsidR="00C95284" w:rsidRDefault="00C95284">
            <w:pPr>
              <w:rPr>
                <w:sz w:val="20"/>
              </w:rPr>
            </w:pPr>
          </w:p>
          <w:p w14:paraId="7CA1039A" w14:textId="77777777" w:rsidR="00C95284" w:rsidRDefault="00C95284">
            <w:pPr>
              <w:rPr>
                <w:sz w:val="20"/>
              </w:rPr>
            </w:pPr>
          </w:p>
          <w:p w14:paraId="48142DFF" w14:textId="77777777" w:rsidR="00C95284" w:rsidRDefault="00C95284">
            <w:r>
              <w:rPr>
                <w:sz w:val="20"/>
              </w:rPr>
              <w:t xml:space="preserve">Are </w:t>
            </w:r>
            <w:proofErr w:type="gramStart"/>
            <w:r>
              <w:rPr>
                <w:sz w:val="20"/>
              </w:rPr>
              <w:t>all of</w:t>
            </w:r>
            <w:proofErr w:type="gramEnd"/>
            <w:r>
              <w:rPr>
                <w:sz w:val="20"/>
              </w:rPr>
              <w:t xml:space="preserve"> the Desired Results being appropriately assessed?</w:t>
            </w:r>
          </w:p>
        </w:tc>
        <w:tc>
          <w:tcPr>
            <w:tcW w:w="2408" w:type="dxa"/>
            <w:vMerge w:val="restart"/>
            <w:tcBorders>
              <w:top w:val="single" w:sz="4" w:space="0" w:color="000000"/>
              <w:left w:val="single" w:sz="4" w:space="0" w:color="000000"/>
              <w:bottom w:val="single" w:sz="4" w:space="0" w:color="000000"/>
            </w:tcBorders>
            <w:shd w:val="clear" w:color="auto" w:fill="auto"/>
          </w:tcPr>
          <w:p w14:paraId="49355DA3" w14:textId="77777777" w:rsidR="00C95284" w:rsidRDefault="00C95284">
            <w:pPr>
              <w:snapToGrid w:val="0"/>
            </w:pPr>
          </w:p>
        </w:tc>
        <w:tc>
          <w:tcPr>
            <w:tcW w:w="12564" w:type="dxa"/>
            <w:gridSpan w:val="5"/>
            <w:tcBorders>
              <w:top w:val="single" w:sz="4" w:space="0" w:color="000000"/>
              <w:left w:val="single" w:sz="4" w:space="0" w:color="000000"/>
              <w:bottom w:val="single" w:sz="4" w:space="0" w:color="000000"/>
            </w:tcBorders>
            <w:shd w:val="clear" w:color="auto" w:fill="auto"/>
          </w:tcPr>
          <w:p w14:paraId="1F56136E" w14:textId="77777777" w:rsidR="00C95284" w:rsidRDefault="00C95284">
            <w:r>
              <w:t>PERFORMANCE TASK(S)</w:t>
            </w:r>
          </w:p>
          <w:p w14:paraId="443414F0" w14:textId="77777777" w:rsidR="00C95284" w:rsidRDefault="00C95284"/>
          <w:p w14:paraId="1D141AF3" w14:textId="0FCF55C9" w:rsidR="00C95284" w:rsidRDefault="00C5535E">
            <w:r>
              <w:t xml:space="preserve">     </w:t>
            </w:r>
            <w:r w:rsidR="00F4115A">
              <w:t>xx</w:t>
            </w:r>
            <w:r>
              <w:t>E1</w:t>
            </w:r>
            <w:r w:rsidR="00F4115A">
              <w:t>xx</w:t>
            </w:r>
            <w:r>
              <w:t xml:space="preserve"> </w:t>
            </w:r>
          </w:p>
          <w:p w14:paraId="275A9500" w14:textId="77777777" w:rsidR="00C95284" w:rsidRDefault="00C95284"/>
          <w:p w14:paraId="5912E7BB" w14:textId="77777777" w:rsidR="00C95284" w:rsidRDefault="00C95284"/>
          <w:p w14:paraId="4550DCC1" w14:textId="77777777" w:rsidR="00C95284" w:rsidRDefault="00C95284"/>
          <w:p w14:paraId="4A31C090" w14:textId="77777777" w:rsidR="00C95284" w:rsidRDefault="00C95284"/>
          <w:p w14:paraId="71B53617" w14:textId="77777777" w:rsidR="00C95284" w:rsidRDefault="00C95284"/>
          <w:p w14:paraId="4FE91221" w14:textId="77777777" w:rsidR="00C95284" w:rsidRDefault="00C95284"/>
          <w:p w14:paraId="3B696CE8" w14:textId="77777777" w:rsidR="00C95284" w:rsidRDefault="00C95284"/>
          <w:p w14:paraId="5683CFDB" w14:textId="77777777" w:rsidR="00C95284" w:rsidRDefault="00C95284"/>
          <w:p w14:paraId="19C9DAA7" w14:textId="77777777" w:rsidR="00C95284" w:rsidRDefault="00C95284"/>
          <w:p w14:paraId="6FD60731" w14:textId="77777777" w:rsidR="00C95284" w:rsidRDefault="00C95284"/>
          <w:p w14:paraId="00DECA6E" w14:textId="77777777" w:rsidR="00C95284" w:rsidRDefault="00C95284"/>
          <w:p w14:paraId="7E089987" w14:textId="77777777" w:rsidR="00C95284" w:rsidRDefault="00C95284"/>
          <w:p w14:paraId="2AF6B965" w14:textId="77777777" w:rsidR="00C95284" w:rsidRDefault="00C95284"/>
          <w:p w14:paraId="5633258A" w14:textId="77777777" w:rsidR="00C95284" w:rsidRDefault="00C95284"/>
          <w:p w14:paraId="033414C6" w14:textId="77777777" w:rsidR="00C95284" w:rsidRDefault="00C95284"/>
          <w:p w14:paraId="000DAA27" w14:textId="77777777" w:rsidR="00C95284" w:rsidRDefault="00C95284">
            <w:pPr>
              <w:jc w:val="center"/>
            </w:pPr>
            <w:r>
              <w:rPr>
                <w:sz w:val="20"/>
              </w:rPr>
              <w:t>How will students demonstrate their understanding (meaning-making and transfer) through complex performance?</w:t>
            </w:r>
          </w:p>
        </w:tc>
        <w:tc>
          <w:tcPr>
            <w:tcW w:w="83" w:type="dxa"/>
            <w:tcBorders>
              <w:left w:val="single" w:sz="4" w:space="0" w:color="000000"/>
            </w:tcBorders>
            <w:shd w:val="clear" w:color="auto" w:fill="auto"/>
          </w:tcPr>
          <w:p w14:paraId="274552D1" w14:textId="77777777" w:rsidR="00C95284" w:rsidRDefault="00C95284">
            <w:pPr>
              <w:snapToGrid w:val="0"/>
            </w:pPr>
          </w:p>
        </w:tc>
      </w:tr>
      <w:tr w:rsidR="00C95284" w14:paraId="6BCAF2A1" w14:textId="77777777">
        <w:tblPrEx>
          <w:tblCellMar>
            <w:left w:w="0" w:type="dxa"/>
            <w:right w:w="0" w:type="dxa"/>
          </w:tblCellMar>
        </w:tblPrEx>
        <w:tc>
          <w:tcPr>
            <w:tcW w:w="1552" w:type="dxa"/>
            <w:gridSpan w:val="2"/>
            <w:vMerge/>
            <w:tcBorders>
              <w:top w:val="single" w:sz="4" w:space="0" w:color="000000"/>
              <w:left w:val="single" w:sz="4" w:space="0" w:color="000000"/>
              <w:bottom w:val="single" w:sz="4" w:space="0" w:color="000000"/>
            </w:tcBorders>
            <w:shd w:val="clear" w:color="auto" w:fill="auto"/>
          </w:tcPr>
          <w:p w14:paraId="39191FD8" w14:textId="77777777" w:rsidR="00C95284" w:rsidRDefault="00C95284">
            <w:pPr>
              <w:rPr>
                <w:sz w:val="20"/>
              </w:rPr>
            </w:pPr>
          </w:p>
        </w:tc>
        <w:tc>
          <w:tcPr>
            <w:tcW w:w="2408" w:type="dxa"/>
            <w:vMerge/>
            <w:tcBorders>
              <w:top w:val="single" w:sz="4" w:space="0" w:color="000000"/>
              <w:left w:val="single" w:sz="4" w:space="0" w:color="000000"/>
              <w:bottom w:val="single" w:sz="4" w:space="0" w:color="000000"/>
            </w:tcBorders>
            <w:shd w:val="clear" w:color="auto" w:fill="auto"/>
          </w:tcPr>
          <w:p w14:paraId="13E771C2" w14:textId="77777777" w:rsidR="00C95284" w:rsidRDefault="00C95284">
            <w:pPr>
              <w:snapToGrid w:val="0"/>
            </w:pPr>
          </w:p>
        </w:tc>
        <w:tc>
          <w:tcPr>
            <w:tcW w:w="12564" w:type="dxa"/>
            <w:gridSpan w:val="5"/>
            <w:tcBorders>
              <w:top w:val="single" w:sz="4" w:space="0" w:color="000000"/>
              <w:left w:val="single" w:sz="4" w:space="0" w:color="000000"/>
              <w:bottom w:val="single" w:sz="4" w:space="0" w:color="000000"/>
            </w:tcBorders>
            <w:shd w:val="clear" w:color="auto" w:fill="auto"/>
          </w:tcPr>
          <w:p w14:paraId="3103D7D3" w14:textId="77777777" w:rsidR="00C95284" w:rsidRDefault="00C95284">
            <w:r>
              <w:rPr>
                <w:b/>
              </w:rPr>
              <w:t>OTHER EVIDENCE</w:t>
            </w:r>
          </w:p>
          <w:p w14:paraId="7B7B83E7" w14:textId="77777777" w:rsidR="00C95284" w:rsidRDefault="00C95284"/>
          <w:p w14:paraId="4C803558" w14:textId="746D97F9" w:rsidR="00C95284" w:rsidRDefault="00C5535E">
            <w:r>
              <w:t xml:space="preserve"> </w:t>
            </w:r>
            <w:r w:rsidR="00F4115A">
              <w:t>xx</w:t>
            </w:r>
            <w:r>
              <w:t>E2</w:t>
            </w:r>
            <w:r w:rsidR="00F4115A">
              <w:t>xx</w:t>
            </w:r>
          </w:p>
          <w:p w14:paraId="6D8B57B1" w14:textId="77777777" w:rsidR="00C95284" w:rsidRDefault="00C95284"/>
          <w:p w14:paraId="15B022A1" w14:textId="77777777" w:rsidR="00C95284" w:rsidRDefault="00C95284"/>
          <w:p w14:paraId="212D41BF" w14:textId="77777777" w:rsidR="00C95284" w:rsidRDefault="00C95284"/>
          <w:p w14:paraId="60400C42" w14:textId="77777777" w:rsidR="00C95284" w:rsidRDefault="00C95284"/>
          <w:p w14:paraId="142331F2" w14:textId="77777777" w:rsidR="00C95284" w:rsidRDefault="00C95284"/>
          <w:p w14:paraId="253FCEF5" w14:textId="77777777" w:rsidR="00C95284" w:rsidRDefault="00C95284"/>
          <w:p w14:paraId="1BF34FC4" w14:textId="77777777" w:rsidR="00C95284" w:rsidRDefault="00C95284"/>
          <w:p w14:paraId="6047E5F9" w14:textId="77777777" w:rsidR="00C95284" w:rsidRDefault="00C95284"/>
          <w:p w14:paraId="414E5E25" w14:textId="77777777" w:rsidR="00C95284" w:rsidRDefault="00C95284"/>
          <w:p w14:paraId="767E7F5D" w14:textId="77777777" w:rsidR="00C95284" w:rsidRDefault="00C95284"/>
          <w:p w14:paraId="6DE90F63" w14:textId="77777777" w:rsidR="00C95284" w:rsidRDefault="00C95284"/>
          <w:p w14:paraId="21004BDE" w14:textId="77777777" w:rsidR="00C95284" w:rsidRDefault="00C95284"/>
          <w:p w14:paraId="236B43B7" w14:textId="77777777" w:rsidR="00C95284" w:rsidRDefault="00C95284">
            <w:pPr>
              <w:jc w:val="center"/>
            </w:pPr>
            <w:r>
              <w:rPr>
                <w:sz w:val="20"/>
              </w:rPr>
              <w:t>What other evidence will you collect to determine whether Stage 1 goals were achieved?</w:t>
            </w:r>
          </w:p>
        </w:tc>
        <w:tc>
          <w:tcPr>
            <w:tcW w:w="83" w:type="dxa"/>
            <w:tcBorders>
              <w:left w:val="single" w:sz="4" w:space="0" w:color="000000"/>
            </w:tcBorders>
            <w:shd w:val="clear" w:color="auto" w:fill="auto"/>
          </w:tcPr>
          <w:p w14:paraId="65118291" w14:textId="77777777" w:rsidR="00C95284" w:rsidRDefault="00C95284">
            <w:pPr>
              <w:snapToGrid w:val="0"/>
            </w:pPr>
          </w:p>
        </w:tc>
      </w:tr>
      <w:tr w:rsidR="00C95284" w14:paraId="7B9785D0" w14:textId="77777777">
        <w:trPr>
          <w:gridAfter w:val="1"/>
          <w:wAfter w:w="77" w:type="dxa"/>
        </w:trPr>
        <w:tc>
          <w:tcPr>
            <w:tcW w:w="16525" w:type="dxa"/>
            <w:gridSpan w:val="8"/>
            <w:tcBorders>
              <w:top w:val="single" w:sz="4" w:space="0" w:color="000000"/>
              <w:left w:val="single" w:sz="4" w:space="0" w:color="000000"/>
              <w:bottom w:val="single" w:sz="4" w:space="0" w:color="000000"/>
              <w:right w:val="single" w:sz="4" w:space="0" w:color="000000"/>
            </w:tcBorders>
            <w:shd w:val="clear" w:color="auto" w:fill="595959"/>
          </w:tcPr>
          <w:p w14:paraId="63CAF14A" w14:textId="77777777" w:rsidR="00C95284" w:rsidRDefault="00C95284">
            <w:pPr>
              <w:jc w:val="center"/>
            </w:pPr>
            <w:proofErr w:type="gramStart"/>
            <w:r>
              <w:rPr>
                <w:b/>
                <w:color w:val="FFFFFF"/>
              </w:rPr>
              <w:lastRenderedPageBreak/>
              <w:t>S  t</w:t>
            </w:r>
            <w:proofErr w:type="gramEnd"/>
            <w:r>
              <w:rPr>
                <w:b/>
                <w:color w:val="FFFFFF"/>
              </w:rPr>
              <w:t xml:space="preserve">  a  g  e     3   –   L   e   a   r   n   </w:t>
            </w:r>
            <w:proofErr w:type="spellStart"/>
            <w:r>
              <w:rPr>
                <w:b/>
                <w:color w:val="FFFFFF"/>
              </w:rPr>
              <w:t>i</w:t>
            </w:r>
            <w:proofErr w:type="spellEnd"/>
            <w:r>
              <w:rPr>
                <w:b/>
                <w:color w:val="FFFFFF"/>
              </w:rPr>
              <w:t xml:space="preserve">   n   g      P   l   a   n</w:t>
            </w:r>
          </w:p>
        </w:tc>
      </w:tr>
      <w:tr w:rsidR="00C95284" w14:paraId="0EA1F13D" w14:textId="77777777">
        <w:tblPrEx>
          <w:tblCellMar>
            <w:left w:w="0" w:type="dxa"/>
            <w:right w:w="0" w:type="dxa"/>
          </w:tblCellMar>
        </w:tblPrEx>
        <w:trPr>
          <w:gridAfter w:val="1"/>
          <w:wAfter w:w="77" w:type="dxa"/>
        </w:trPr>
        <w:tc>
          <w:tcPr>
            <w:tcW w:w="1521" w:type="dxa"/>
            <w:tcBorders>
              <w:top w:val="single" w:sz="4" w:space="0" w:color="000000"/>
              <w:left w:val="single" w:sz="4" w:space="0" w:color="000000"/>
              <w:bottom w:val="single" w:sz="4" w:space="0" w:color="000000"/>
            </w:tcBorders>
            <w:shd w:val="clear" w:color="auto" w:fill="auto"/>
          </w:tcPr>
          <w:p w14:paraId="7EF565E8" w14:textId="77777777" w:rsidR="00C95284" w:rsidRDefault="00C95284">
            <w:pPr>
              <w:snapToGrid w:val="0"/>
            </w:pPr>
            <w:r>
              <w:rPr>
                <w:b/>
              </w:rPr>
              <w:t>Coding</w:t>
            </w:r>
          </w:p>
        </w:tc>
        <w:tc>
          <w:tcPr>
            <w:tcW w:w="14898" w:type="dxa"/>
            <w:gridSpan w:val="6"/>
            <w:tcBorders>
              <w:top w:val="single" w:sz="4" w:space="0" w:color="000000"/>
              <w:left w:val="single" w:sz="4" w:space="0" w:color="000000"/>
              <w:bottom w:val="single" w:sz="4" w:space="0" w:color="000000"/>
            </w:tcBorders>
            <w:shd w:val="clear" w:color="auto" w:fill="auto"/>
          </w:tcPr>
          <w:p w14:paraId="27538479" w14:textId="77777777" w:rsidR="00C95284" w:rsidRDefault="00C95284">
            <w:pPr>
              <w:snapToGrid w:val="0"/>
            </w:pPr>
          </w:p>
        </w:tc>
        <w:tc>
          <w:tcPr>
            <w:tcW w:w="106" w:type="dxa"/>
            <w:tcBorders>
              <w:left w:val="single" w:sz="4" w:space="0" w:color="000000"/>
            </w:tcBorders>
            <w:shd w:val="clear" w:color="auto" w:fill="auto"/>
          </w:tcPr>
          <w:p w14:paraId="4A0DCDEE" w14:textId="77777777" w:rsidR="00C95284" w:rsidRDefault="00C95284">
            <w:pPr>
              <w:snapToGrid w:val="0"/>
            </w:pPr>
          </w:p>
        </w:tc>
      </w:tr>
      <w:tr w:rsidR="00C95284" w14:paraId="65AC4197" w14:textId="77777777">
        <w:tblPrEx>
          <w:tblCellMar>
            <w:left w:w="0" w:type="dxa"/>
            <w:right w:w="0" w:type="dxa"/>
          </w:tblCellMar>
        </w:tblPrEx>
        <w:trPr>
          <w:gridAfter w:val="1"/>
          <w:wAfter w:w="77" w:type="dxa"/>
        </w:trPr>
        <w:tc>
          <w:tcPr>
            <w:tcW w:w="1521" w:type="dxa"/>
            <w:vMerge w:val="restart"/>
            <w:tcBorders>
              <w:top w:val="single" w:sz="4" w:space="0" w:color="000000"/>
              <w:left w:val="single" w:sz="4" w:space="0" w:color="000000"/>
              <w:bottom w:val="single" w:sz="4" w:space="0" w:color="000000"/>
            </w:tcBorders>
            <w:shd w:val="clear" w:color="auto" w:fill="auto"/>
          </w:tcPr>
          <w:p w14:paraId="75B07977" w14:textId="77777777" w:rsidR="00C95284" w:rsidRDefault="00C95284">
            <w:pPr>
              <w:snapToGrid w:val="0"/>
              <w:jc w:val="center"/>
              <w:rPr>
                <w:sz w:val="22"/>
                <w:szCs w:val="22"/>
              </w:rPr>
            </w:pPr>
          </w:p>
          <w:p w14:paraId="0E30AEF0" w14:textId="77777777" w:rsidR="00C95284" w:rsidRDefault="00C95284">
            <w:pPr>
              <w:snapToGrid w:val="0"/>
              <w:jc w:val="center"/>
              <w:rPr>
                <w:sz w:val="22"/>
                <w:szCs w:val="22"/>
              </w:rPr>
            </w:pPr>
          </w:p>
          <w:p w14:paraId="7CB3E575" w14:textId="77777777" w:rsidR="00C95284" w:rsidRDefault="00C95284">
            <w:pPr>
              <w:snapToGrid w:val="0"/>
              <w:jc w:val="center"/>
              <w:rPr>
                <w:sz w:val="22"/>
                <w:szCs w:val="22"/>
              </w:rPr>
            </w:pPr>
          </w:p>
          <w:p w14:paraId="1C76A328" w14:textId="77777777" w:rsidR="00C95284" w:rsidRDefault="00C95284">
            <w:pPr>
              <w:snapToGrid w:val="0"/>
              <w:jc w:val="center"/>
              <w:rPr>
                <w:sz w:val="22"/>
                <w:szCs w:val="22"/>
              </w:rPr>
            </w:pPr>
          </w:p>
          <w:p w14:paraId="0E5DED82" w14:textId="77777777" w:rsidR="00C95284" w:rsidRDefault="00C95284">
            <w:pPr>
              <w:snapToGrid w:val="0"/>
              <w:jc w:val="center"/>
              <w:rPr>
                <w:sz w:val="22"/>
                <w:szCs w:val="22"/>
              </w:rPr>
            </w:pPr>
          </w:p>
          <w:p w14:paraId="446D3BA4" w14:textId="77777777" w:rsidR="00C95284" w:rsidRDefault="00C95284">
            <w:pPr>
              <w:snapToGrid w:val="0"/>
              <w:jc w:val="center"/>
              <w:rPr>
                <w:sz w:val="22"/>
                <w:szCs w:val="22"/>
              </w:rPr>
            </w:pPr>
          </w:p>
          <w:p w14:paraId="2D95CAE3" w14:textId="77777777" w:rsidR="00C95284" w:rsidRDefault="00C95284">
            <w:pPr>
              <w:snapToGrid w:val="0"/>
              <w:jc w:val="center"/>
              <w:rPr>
                <w:sz w:val="22"/>
                <w:szCs w:val="22"/>
              </w:rPr>
            </w:pPr>
          </w:p>
          <w:p w14:paraId="669524CE" w14:textId="77777777" w:rsidR="00C95284" w:rsidRDefault="00C95284">
            <w:pPr>
              <w:snapToGrid w:val="0"/>
              <w:jc w:val="center"/>
              <w:rPr>
                <w:sz w:val="22"/>
                <w:szCs w:val="22"/>
              </w:rPr>
            </w:pPr>
          </w:p>
          <w:p w14:paraId="02B1D179" w14:textId="77777777" w:rsidR="00C95284" w:rsidRDefault="00C95284">
            <w:pPr>
              <w:snapToGrid w:val="0"/>
              <w:jc w:val="center"/>
              <w:rPr>
                <w:sz w:val="22"/>
                <w:szCs w:val="22"/>
              </w:rPr>
            </w:pPr>
          </w:p>
          <w:p w14:paraId="7ABDD23D" w14:textId="77777777" w:rsidR="00C95284" w:rsidRDefault="00C95284">
            <w:pPr>
              <w:snapToGrid w:val="0"/>
              <w:jc w:val="center"/>
              <w:rPr>
                <w:sz w:val="22"/>
                <w:szCs w:val="22"/>
              </w:rPr>
            </w:pPr>
          </w:p>
          <w:p w14:paraId="5F3772B6" w14:textId="77777777" w:rsidR="00C95284" w:rsidRDefault="00C95284">
            <w:pPr>
              <w:snapToGrid w:val="0"/>
              <w:jc w:val="center"/>
              <w:rPr>
                <w:sz w:val="22"/>
                <w:szCs w:val="22"/>
              </w:rPr>
            </w:pPr>
          </w:p>
          <w:p w14:paraId="6D3886F5" w14:textId="77777777" w:rsidR="00C95284" w:rsidRDefault="00C95284">
            <w:pPr>
              <w:snapToGrid w:val="0"/>
              <w:jc w:val="center"/>
              <w:rPr>
                <w:sz w:val="22"/>
                <w:szCs w:val="22"/>
              </w:rPr>
            </w:pPr>
          </w:p>
          <w:p w14:paraId="2C9E52DA" w14:textId="77777777" w:rsidR="00C95284" w:rsidRDefault="00C95284">
            <w:pPr>
              <w:snapToGrid w:val="0"/>
              <w:jc w:val="center"/>
              <w:rPr>
                <w:sz w:val="22"/>
                <w:szCs w:val="22"/>
              </w:rPr>
            </w:pPr>
          </w:p>
          <w:p w14:paraId="50DD33C2" w14:textId="77777777" w:rsidR="00C95284" w:rsidRDefault="00C95284">
            <w:pPr>
              <w:snapToGrid w:val="0"/>
              <w:jc w:val="center"/>
              <w:rPr>
                <w:sz w:val="22"/>
                <w:szCs w:val="22"/>
              </w:rPr>
            </w:pPr>
          </w:p>
          <w:p w14:paraId="51178D04" w14:textId="77777777" w:rsidR="00C95284" w:rsidRDefault="00C95284">
            <w:pPr>
              <w:snapToGrid w:val="0"/>
              <w:jc w:val="center"/>
              <w:rPr>
                <w:sz w:val="22"/>
                <w:szCs w:val="22"/>
              </w:rPr>
            </w:pPr>
          </w:p>
          <w:p w14:paraId="0F89AFBE" w14:textId="77777777" w:rsidR="00C95284" w:rsidRDefault="00C95284">
            <w:pPr>
              <w:snapToGrid w:val="0"/>
              <w:jc w:val="center"/>
              <w:rPr>
                <w:sz w:val="22"/>
                <w:szCs w:val="22"/>
              </w:rPr>
            </w:pPr>
          </w:p>
          <w:p w14:paraId="3027C4F8" w14:textId="77777777" w:rsidR="00C95284" w:rsidRDefault="00C95284">
            <w:pPr>
              <w:snapToGrid w:val="0"/>
              <w:jc w:val="center"/>
              <w:rPr>
                <w:sz w:val="22"/>
                <w:szCs w:val="22"/>
              </w:rPr>
            </w:pPr>
          </w:p>
          <w:p w14:paraId="00BC39BC" w14:textId="77777777" w:rsidR="00C95284" w:rsidRDefault="00C95284">
            <w:pPr>
              <w:snapToGrid w:val="0"/>
              <w:jc w:val="center"/>
              <w:rPr>
                <w:sz w:val="22"/>
                <w:szCs w:val="22"/>
              </w:rPr>
            </w:pPr>
          </w:p>
          <w:p w14:paraId="4FFF9A64" w14:textId="77777777" w:rsidR="00C95284" w:rsidRDefault="00C95284">
            <w:pPr>
              <w:snapToGrid w:val="0"/>
              <w:jc w:val="center"/>
              <w:rPr>
                <w:sz w:val="22"/>
                <w:szCs w:val="22"/>
              </w:rPr>
            </w:pPr>
          </w:p>
          <w:p w14:paraId="1BD2D7E8" w14:textId="77777777" w:rsidR="00C95284" w:rsidRDefault="00C95284">
            <w:pPr>
              <w:snapToGrid w:val="0"/>
              <w:jc w:val="center"/>
              <w:rPr>
                <w:sz w:val="22"/>
                <w:szCs w:val="22"/>
              </w:rPr>
            </w:pPr>
          </w:p>
          <w:p w14:paraId="02B19B9A" w14:textId="77777777" w:rsidR="00C95284" w:rsidRDefault="00C95284">
            <w:pPr>
              <w:snapToGrid w:val="0"/>
              <w:jc w:val="center"/>
              <w:rPr>
                <w:sz w:val="22"/>
                <w:szCs w:val="22"/>
              </w:rPr>
            </w:pPr>
          </w:p>
          <w:p w14:paraId="72AB1EE3" w14:textId="77777777" w:rsidR="00C95284" w:rsidRDefault="00C95284">
            <w:pPr>
              <w:snapToGrid w:val="0"/>
              <w:jc w:val="center"/>
              <w:rPr>
                <w:sz w:val="22"/>
                <w:szCs w:val="22"/>
              </w:rPr>
            </w:pPr>
          </w:p>
          <w:p w14:paraId="29CCD04C" w14:textId="77777777" w:rsidR="00C95284" w:rsidRDefault="00C95284">
            <w:pPr>
              <w:snapToGrid w:val="0"/>
              <w:jc w:val="center"/>
              <w:rPr>
                <w:sz w:val="22"/>
                <w:szCs w:val="22"/>
              </w:rPr>
            </w:pPr>
          </w:p>
          <w:p w14:paraId="315FB852" w14:textId="77777777" w:rsidR="00C95284" w:rsidRDefault="00C95284">
            <w:pPr>
              <w:snapToGrid w:val="0"/>
              <w:jc w:val="center"/>
              <w:rPr>
                <w:sz w:val="22"/>
                <w:szCs w:val="22"/>
              </w:rPr>
            </w:pPr>
          </w:p>
          <w:p w14:paraId="402EEAEB" w14:textId="77777777" w:rsidR="00C95284" w:rsidRDefault="00C95284">
            <w:pPr>
              <w:snapToGrid w:val="0"/>
              <w:jc w:val="center"/>
              <w:rPr>
                <w:sz w:val="22"/>
                <w:szCs w:val="22"/>
              </w:rPr>
            </w:pPr>
          </w:p>
          <w:p w14:paraId="62F71DFF" w14:textId="77777777" w:rsidR="00C95284" w:rsidRDefault="00C95284">
            <w:pPr>
              <w:snapToGrid w:val="0"/>
              <w:jc w:val="center"/>
              <w:rPr>
                <w:sz w:val="22"/>
                <w:szCs w:val="22"/>
              </w:rPr>
            </w:pPr>
          </w:p>
          <w:p w14:paraId="3D46BDAB" w14:textId="77777777" w:rsidR="00C95284" w:rsidRDefault="00C95284">
            <w:pPr>
              <w:snapToGrid w:val="0"/>
              <w:jc w:val="center"/>
              <w:rPr>
                <w:sz w:val="22"/>
                <w:szCs w:val="22"/>
              </w:rPr>
            </w:pPr>
          </w:p>
          <w:p w14:paraId="5DE71087" w14:textId="77777777" w:rsidR="00C95284" w:rsidRDefault="00C95284">
            <w:pPr>
              <w:snapToGrid w:val="0"/>
              <w:jc w:val="center"/>
              <w:rPr>
                <w:sz w:val="22"/>
                <w:szCs w:val="22"/>
              </w:rPr>
            </w:pPr>
          </w:p>
          <w:p w14:paraId="0471E8DB" w14:textId="77777777" w:rsidR="00C95284" w:rsidRDefault="00C95284">
            <w:pPr>
              <w:snapToGrid w:val="0"/>
              <w:jc w:val="center"/>
              <w:rPr>
                <w:sz w:val="22"/>
                <w:szCs w:val="22"/>
              </w:rPr>
            </w:pPr>
          </w:p>
          <w:p w14:paraId="20FEDCEC" w14:textId="77777777" w:rsidR="00C95284" w:rsidRDefault="00C95284">
            <w:pPr>
              <w:snapToGrid w:val="0"/>
              <w:jc w:val="center"/>
              <w:rPr>
                <w:sz w:val="22"/>
                <w:szCs w:val="22"/>
              </w:rPr>
            </w:pPr>
          </w:p>
          <w:p w14:paraId="6C6E0886" w14:textId="77777777" w:rsidR="00C95284" w:rsidRDefault="00C95284">
            <w:pPr>
              <w:snapToGrid w:val="0"/>
              <w:jc w:val="center"/>
              <w:rPr>
                <w:sz w:val="22"/>
                <w:szCs w:val="22"/>
              </w:rPr>
            </w:pPr>
          </w:p>
          <w:p w14:paraId="5449DEC3" w14:textId="77777777" w:rsidR="00C95284" w:rsidRDefault="00C95284">
            <w:pPr>
              <w:snapToGrid w:val="0"/>
              <w:jc w:val="center"/>
              <w:rPr>
                <w:sz w:val="22"/>
                <w:szCs w:val="22"/>
              </w:rPr>
            </w:pPr>
          </w:p>
          <w:p w14:paraId="30F3AFD7" w14:textId="77777777" w:rsidR="00C95284" w:rsidRDefault="00C95284">
            <w:pPr>
              <w:snapToGrid w:val="0"/>
              <w:jc w:val="center"/>
              <w:rPr>
                <w:sz w:val="22"/>
                <w:szCs w:val="22"/>
              </w:rPr>
            </w:pPr>
          </w:p>
          <w:p w14:paraId="0FAD8C26" w14:textId="77777777" w:rsidR="00C95284" w:rsidRDefault="00C95284">
            <w:pPr>
              <w:snapToGrid w:val="0"/>
              <w:jc w:val="center"/>
              <w:rPr>
                <w:sz w:val="22"/>
                <w:szCs w:val="22"/>
              </w:rPr>
            </w:pPr>
          </w:p>
          <w:p w14:paraId="0FE63465" w14:textId="77777777" w:rsidR="00C95284" w:rsidRDefault="00C95284">
            <w:pPr>
              <w:snapToGrid w:val="0"/>
              <w:jc w:val="center"/>
              <w:rPr>
                <w:sz w:val="22"/>
                <w:szCs w:val="22"/>
              </w:rPr>
            </w:pPr>
          </w:p>
          <w:p w14:paraId="0D74CF13" w14:textId="77777777" w:rsidR="00C95284" w:rsidRDefault="00C95284">
            <w:pPr>
              <w:snapToGrid w:val="0"/>
              <w:jc w:val="center"/>
              <w:rPr>
                <w:sz w:val="22"/>
                <w:szCs w:val="22"/>
              </w:rPr>
            </w:pPr>
          </w:p>
          <w:p w14:paraId="5538D136" w14:textId="77777777" w:rsidR="00C95284" w:rsidRDefault="00C95284">
            <w:pPr>
              <w:snapToGrid w:val="0"/>
              <w:jc w:val="center"/>
              <w:rPr>
                <w:sz w:val="22"/>
                <w:szCs w:val="22"/>
              </w:rPr>
            </w:pPr>
          </w:p>
          <w:p w14:paraId="7FBEDF21" w14:textId="77777777" w:rsidR="00C95284" w:rsidRDefault="00C95284">
            <w:pPr>
              <w:snapToGrid w:val="0"/>
              <w:jc w:val="center"/>
            </w:pPr>
            <w:r>
              <w:rPr>
                <w:sz w:val="18"/>
                <w:szCs w:val="18"/>
              </w:rPr>
              <w:t>What's the goal for (or type of) each event?</w:t>
            </w:r>
          </w:p>
        </w:tc>
        <w:tc>
          <w:tcPr>
            <w:tcW w:w="14898" w:type="dxa"/>
            <w:gridSpan w:val="6"/>
            <w:tcBorders>
              <w:top w:val="single" w:sz="4" w:space="0" w:color="000000"/>
              <w:left w:val="single" w:sz="4" w:space="0" w:color="000000"/>
            </w:tcBorders>
            <w:shd w:val="clear" w:color="auto" w:fill="auto"/>
          </w:tcPr>
          <w:p w14:paraId="5882DF03" w14:textId="77777777" w:rsidR="00C95284" w:rsidRDefault="00DB619C">
            <w:pPr>
              <w:snapToGrid w:val="0"/>
            </w:pPr>
            <w:r>
              <w:rPr>
                <w:noProof/>
                <w:lang w:eastAsia="en-US"/>
              </w:rPr>
              <mc:AlternateContent>
                <mc:Choice Requires="wps">
                  <w:drawing>
                    <wp:anchor distT="0" distB="0" distL="114300" distR="114300" simplePos="0" relativeHeight="251657728" behindDoc="0" locked="0" layoutInCell="1" allowOverlap="1" wp14:anchorId="3B3B85B0" wp14:editId="75849364">
                      <wp:simplePos x="0" y="0"/>
                      <wp:positionH relativeFrom="column">
                        <wp:posOffset>7538085</wp:posOffset>
                      </wp:positionH>
                      <wp:positionV relativeFrom="paragraph">
                        <wp:posOffset>4445</wp:posOffset>
                      </wp:positionV>
                      <wp:extent cx="1837055" cy="1480820"/>
                      <wp:effectExtent l="18415" t="1333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7055" cy="1480820"/>
                              </a:xfrm>
                              <a:prstGeom prst="line">
                                <a:avLst/>
                              </a:prstGeom>
                              <a:noFill/>
                              <a:ln w="1836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E7A201"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55pt,.35pt" to="738.2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" strokeweight=".51mm">
                      <v:stroke dashstyle="1 1"/>
                    </v:line>
                  </w:pict>
                </mc:Fallback>
              </mc:AlternateContent>
            </w:r>
            <w:r w:rsidR="00C95284">
              <w:rPr>
                <w:sz w:val="18"/>
                <w:szCs w:val="18"/>
              </w:rPr>
              <w:t xml:space="preserve">What pre-assessments will you use to check students' prior knowledge, skill levels and potential misconceptions? </w:t>
            </w:r>
            <w:r w:rsidR="00C95284">
              <w:rPr>
                <w:sz w:val="22"/>
                <w:szCs w:val="22"/>
              </w:rPr>
              <w:t xml:space="preserve">                                                                                     </w:t>
            </w:r>
            <w:r w:rsidR="00C95284">
              <w:rPr>
                <w:i/>
                <w:iCs/>
                <w:sz w:val="22"/>
                <w:szCs w:val="22"/>
              </w:rPr>
              <w:t>Pre-assessment</w:t>
            </w:r>
          </w:p>
          <w:p w14:paraId="2FB250D4" w14:textId="77777777" w:rsidR="00C95284" w:rsidRDefault="00C95284">
            <w:pPr>
              <w:snapToGrid w:val="0"/>
              <w:jc w:val="right"/>
            </w:pPr>
          </w:p>
          <w:p w14:paraId="66D3AD94" w14:textId="44F07774" w:rsidR="00C95284" w:rsidRDefault="00F4115A">
            <w:pPr>
              <w:snapToGrid w:val="0"/>
            </w:pPr>
            <w:r>
              <w:t>xx</w:t>
            </w:r>
            <w:r w:rsidR="00C5535E">
              <w:t>L1</w:t>
            </w:r>
            <w:r>
              <w:t>xx</w:t>
            </w:r>
          </w:p>
          <w:p w14:paraId="61B6FB6D" w14:textId="77777777" w:rsidR="00C95284" w:rsidRDefault="00C95284">
            <w:pPr>
              <w:snapToGrid w:val="0"/>
              <w:jc w:val="right"/>
              <w:rPr>
                <w:sz w:val="18"/>
                <w:szCs w:val="18"/>
              </w:rPr>
            </w:pPr>
            <w:r>
              <w:rPr>
                <w:i/>
                <w:iCs/>
                <w:sz w:val="18"/>
                <w:szCs w:val="18"/>
              </w:rPr>
              <w:t>Progress</w:t>
            </w:r>
          </w:p>
          <w:p w14:paraId="43D87DAF" w14:textId="77777777" w:rsidR="00C95284" w:rsidRDefault="00C95284">
            <w:pPr>
              <w:snapToGrid w:val="0"/>
              <w:jc w:val="right"/>
            </w:pPr>
            <w:r>
              <w:rPr>
                <w:sz w:val="18"/>
                <w:szCs w:val="18"/>
              </w:rPr>
              <w:t xml:space="preserve">                                                                                                                                                                                                                                                                 </w:t>
            </w:r>
            <w:r>
              <w:rPr>
                <w:i/>
                <w:iCs/>
                <w:sz w:val="18"/>
                <w:szCs w:val="18"/>
              </w:rPr>
              <w:t>Monitoring</w:t>
            </w:r>
            <w:r>
              <w:rPr>
                <w:sz w:val="18"/>
                <w:szCs w:val="18"/>
              </w:rPr>
              <w:t xml:space="preserve"> </w:t>
            </w:r>
          </w:p>
          <w:p w14:paraId="635A6A6E" w14:textId="77777777" w:rsidR="00C95284" w:rsidRDefault="00C95284">
            <w:pPr>
              <w:snapToGrid w:val="0"/>
              <w:jc w:val="right"/>
            </w:pPr>
          </w:p>
          <w:p w14:paraId="1EB1DF38" w14:textId="77777777" w:rsidR="00C95284" w:rsidRDefault="00C95284">
            <w:pPr>
              <w:snapToGrid w:val="0"/>
            </w:pPr>
          </w:p>
          <w:p w14:paraId="28CD3858" w14:textId="77777777" w:rsidR="00C95284" w:rsidRDefault="00C95284">
            <w:pPr>
              <w:snapToGrid w:val="0"/>
            </w:pPr>
          </w:p>
          <w:p w14:paraId="63F74901" w14:textId="77777777" w:rsidR="00C95284" w:rsidRDefault="00C95284">
            <w:pPr>
              <w:snapToGrid w:val="0"/>
            </w:pPr>
          </w:p>
        </w:tc>
        <w:tc>
          <w:tcPr>
            <w:tcW w:w="106" w:type="dxa"/>
            <w:tcBorders>
              <w:left w:val="single" w:sz="4" w:space="0" w:color="000000"/>
            </w:tcBorders>
            <w:shd w:val="clear" w:color="auto" w:fill="auto"/>
          </w:tcPr>
          <w:p w14:paraId="20B89EAE" w14:textId="77777777" w:rsidR="00C95284" w:rsidRDefault="00C95284">
            <w:pPr>
              <w:snapToGrid w:val="0"/>
            </w:pPr>
          </w:p>
        </w:tc>
      </w:tr>
      <w:tr w:rsidR="00C95284" w14:paraId="092A8D05" w14:textId="77777777">
        <w:tblPrEx>
          <w:tblCellMar>
            <w:left w:w="0" w:type="dxa"/>
            <w:right w:w="0" w:type="dxa"/>
          </w:tblCellMar>
        </w:tblPrEx>
        <w:trPr>
          <w:gridAfter w:val="1"/>
          <w:wAfter w:w="77" w:type="dxa"/>
        </w:trPr>
        <w:tc>
          <w:tcPr>
            <w:tcW w:w="1521" w:type="dxa"/>
            <w:vMerge/>
            <w:tcBorders>
              <w:top w:val="single" w:sz="4" w:space="0" w:color="000000"/>
              <w:left w:val="single" w:sz="4" w:space="0" w:color="000000"/>
              <w:bottom w:val="single" w:sz="4" w:space="0" w:color="000000"/>
            </w:tcBorders>
            <w:shd w:val="clear" w:color="auto" w:fill="auto"/>
          </w:tcPr>
          <w:p w14:paraId="1C5D2988" w14:textId="77777777" w:rsidR="00C95284" w:rsidRDefault="00C95284">
            <w:pPr>
              <w:snapToGrid w:val="0"/>
            </w:pPr>
          </w:p>
        </w:tc>
        <w:tc>
          <w:tcPr>
            <w:tcW w:w="11958" w:type="dxa"/>
            <w:gridSpan w:val="5"/>
            <w:tcBorders>
              <w:top w:val="single" w:sz="4" w:space="0" w:color="000000"/>
              <w:left w:val="single" w:sz="4" w:space="0" w:color="000000"/>
              <w:bottom w:val="single" w:sz="4" w:space="0" w:color="000000"/>
            </w:tcBorders>
            <w:shd w:val="clear" w:color="auto" w:fill="auto"/>
          </w:tcPr>
          <w:p w14:paraId="3D0EFA8F" w14:textId="77777777" w:rsidR="00C95284" w:rsidRDefault="00C95284">
            <w:pPr>
              <w:snapToGrid w:val="0"/>
              <w:jc w:val="center"/>
              <w:rPr>
                <w:sz w:val="18"/>
                <w:szCs w:val="18"/>
              </w:rPr>
            </w:pPr>
            <w:r>
              <w:rPr>
                <w:b/>
              </w:rPr>
              <w:t>LEARNING EVENTS</w:t>
            </w:r>
          </w:p>
          <w:p w14:paraId="02AF039D" w14:textId="77777777" w:rsidR="00C95284" w:rsidRDefault="00C95284">
            <w:pPr>
              <w:snapToGrid w:val="0"/>
              <w:jc w:val="center"/>
              <w:rPr>
                <w:sz w:val="18"/>
                <w:szCs w:val="18"/>
              </w:rPr>
            </w:pPr>
            <w:r>
              <w:rPr>
                <w:sz w:val="18"/>
                <w:szCs w:val="18"/>
              </w:rPr>
              <w:t>Are all three types of goals (acquisition, meaning, and transfer) addressed in the learning plan?</w:t>
            </w:r>
          </w:p>
          <w:p w14:paraId="0F2A5257" w14:textId="77777777" w:rsidR="00C95284" w:rsidRDefault="00C95284">
            <w:pPr>
              <w:snapToGrid w:val="0"/>
              <w:jc w:val="center"/>
              <w:rPr>
                <w:sz w:val="18"/>
                <w:szCs w:val="18"/>
              </w:rPr>
            </w:pPr>
            <w:r>
              <w:rPr>
                <w:sz w:val="18"/>
                <w:szCs w:val="18"/>
              </w:rPr>
              <w:t>Does the learning plan reflect principles of learning and best practices?</w:t>
            </w:r>
          </w:p>
          <w:p w14:paraId="65A57ED7" w14:textId="77777777" w:rsidR="00C95284" w:rsidRDefault="00C95284">
            <w:pPr>
              <w:snapToGrid w:val="0"/>
              <w:jc w:val="center"/>
              <w:rPr>
                <w:sz w:val="22"/>
                <w:szCs w:val="22"/>
              </w:rPr>
            </w:pPr>
            <w:r>
              <w:rPr>
                <w:sz w:val="18"/>
                <w:szCs w:val="18"/>
              </w:rPr>
              <w:t>Is there tight alignment across all three stages?</w:t>
            </w:r>
          </w:p>
          <w:p w14:paraId="18FFE788" w14:textId="77777777" w:rsidR="00C95284" w:rsidRDefault="00C95284">
            <w:pPr>
              <w:snapToGrid w:val="0"/>
              <w:jc w:val="center"/>
              <w:rPr>
                <w:sz w:val="22"/>
                <w:szCs w:val="22"/>
              </w:rPr>
            </w:pPr>
          </w:p>
          <w:p w14:paraId="2C6215B0" w14:textId="6C67EB63" w:rsidR="00C95284" w:rsidRDefault="00F4115A">
            <w:pPr>
              <w:snapToGrid w:val="0"/>
              <w:jc w:val="center"/>
              <w:rPr>
                <w:sz w:val="22"/>
                <w:szCs w:val="22"/>
              </w:rPr>
            </w:pPr>
            <w:r>
              <w:rPr>
                <w:sz w:val="22"/>
                <w:szCs w:val="22"/>
              </w:rPr>
              <w:t>xx</w:t>
            </w:r>
            <w:r w:rsidR="00C5535E">
              <w:rPr>
                <w:sz w:val="22"/>
                <w:szCs w:val="22"/>
              </w:rPr>
              <w:t>L2</w:t>
            </w:r>
            <w:r>
              <w:rPr>
                <w:sz w:val="22"/>
                <w:szCs w:val="22"/>
              </w:rPr>
              <w:t>xx</w:t>
            </w:r>
          </w:p>
          <w:p w14:paraId="49E6CD24" w14:textId="77777777" w:rsidR="00C95284" w:rsidRDefault="00C95284">
            <w:pPr>
              <w:snapToGrid w:val="0"/>
              <w:jc w:val="center"/>
              <w:rPr>
                <w:sz w:val="22"/>
                <w:szCs w:val="22"/>
              </w:rPr>
            </w:pPr>
          </w:p>
          <w:p w14:paraId="3658AD81" w14:textId="77777777" w:rsidR="00C95284" w:rsidRDefault="00C95284">
            <w:pPr>
              <w:snapToGrid w:val="0"/>
              <w:jc w:val="center"/>
              <w:rPr>
                <w:sz w:val="22"/>
                <w:szCs w:val="22"/>
              </w:rPr>
            </w:pPr>
          </w:p>
          <w:p w14:paraId="0304F606" w14:textId="77777777" w:rsidR="00C95284" w:rsidRDefault="00C95284">
            <w:pPr>
              <w:snapToGrid w:val="0"/>
              <w:jc w:val="center"/>
              <w:rPr>
                <w:sz w:val="22"/>
                <w:szCs w:val="22"/>
              </w:rPr>
            </w:pPr>
          </w:p>
          <w:p w14:paraId="705EF495" w14:textId="77777777" w:rsidR="00C95284" w:rsidRDefault="00C95284">
            <w:pPr>
              <w:snapToGrid w:val="0"/>
              <w:jc w:val="center"/>
              <w:rPr>
                <w:sz w:val="22"/>
                <w:szCs w:val="22"/>
              </w:rPr>
            </w:pPr>
          </w:p>
          <w:p w14:paraId="05D9DF03" w14:textId="77777777" w:rsidR="00C95284" w:rsidRDefault="00C95284">
            <w:pPr>
              <w:snapToGrid w:val="0"/>
              <w:jc w:val="center"/>
              <w:rPr>
                <w:sz w:val="22"/>
                <w:szCs w:val="22"/>
              </w:rPr>
            </w:pPr>
          </w:p>
          <w:p w14:paraId="124D2945" w14:textId="77777777" w:rsidR="00C95284" w:rsidRDefault="00C95284">
            <w:pPr>
              <w:snapToGrid w:val="0"/>
              <w:jc w:val="center"/>
              <w:rPr>
                <w:sz w:val="22"/>
                <w:szCs w:val="22"/>
              </w:rPr>
            </w:pPr>
          </w:p>
          <w:p w14:paraId="3534F1DE" w14:textId="77777777" w:rsidR="00C95284" w:rsidRDefault="00C95284">
            <w:pPr>
              <w:snapToGrid w:val="0"/>
              <w:jc w:val="center"/>
              <w:rPr>
                <w:sz w:val="22"/>
                <w:szCs w:val="22"/>
              </w:rPr>
            </w:pPr>
          </w:p>
          <w:p w14:paraId="4B2F9529" w14:textId="77777777" w:rsidR="00C95284" w:rsidRDefault="00C95284">
            <w:pPr>
              <w:snapToGrid w:val="0"/>
              <w:jc w:val="center"/>
              <w:rPr>
                <w:sz w:val="22"/>
                <w:szCs w:val="22"/>
              </w:rPr>
            </w:pPr>
          </w:p>
          <w:p w14:paraId="7B7A129E" w14:textId="77777777" w:rsidR="00C95284" w:rsidRDefault="00C95284">
            <w:pPr>
              <w:snapToGrid w:val="0"/>
              <w:jc w:val="center"/>
              <w:rPr>
                <w:sz w:val="22"/>
                <w:szCs w:val="22"/>
              </w:rPr>
            </w:pPr>
          </w:p>
          <w:p w14:paraId="1529379B" w14:textId="77777777" w:rsidR="00C95284" w:rsidRDefault="00C95284">
            <w:pPr>
              <w:snapToGrid w:val="0"/>
              <w:jc w:val="center"/>
              <w:rPr>
                <w:sz w:val="22"/>
                <w:szCs w:val="22"/>
              </w:rPr>
            </w:pPr>
          </w:p>
          <w:p w14:paraId="6946E0B1" w14:textId="77777777" w:rsidR="00C95284" w:rsidRDefault="00C95284">
            <w:pPr>
              <w:snapToGrid w:val="0"/>
              <w:jc w:val="center"/>
              <w:rPr>
                <w:sz w:val="22"/>
                <w:szCs w:val="22"/>
              </w:rPr>
            </w:pPr>
          </w:p>
          <w:p w14:paraId="5F26C6A8" w14:textId="77777777" w:rsidR="00C95284" w:rsidRDefault="00C95284">
            <w:pPr>
              <w:snapToGrid w:val="0"/>
              <w:jc w:val="center"/>
              <w:rPr>
                <w:sz w:val="22"/>
                <w:szCs w:val="22"/>
              </w:rPr>
            </w:pPr>
          </w:p>
          <w:p w14:paraId="6DA00B7F" w14:textId="77777777" w:rsidR="00C95284" w:rsidRDefault="00C95284">
            <w:pPr>
              <w:snapToGrid w:val="0"/>
              <w:jc w:val="center"/>
              <w:rPr>
                <w:sz w:val="22"/>
                <w:szCs w:val="22"/>
              </w:rPr>
            </w:pPr>
          </w:p>
          <w:p w14:paraId="2FE5F9A1" w14:textId="77777777" w:rsidR="00C95284" w:rsidRDefault="00C95284">
            <w:pPr>
              <w:snapToGrid w:val="0"/>
              <w:jc w:val="center"/>
              <w:rPr>
                <w:sz w:val="22"/>
                <w:szCs w:val="22"/>
              </w:rPr>
            </w:pPr>
          </w:p>
          <w:p w14:paraId="24A65DF2" w14:textId="77777777" w:rsidR="00C95284" w:rsidRDefault="00C95284">
            <w:pPr>
              <w:snapToGrid w:val="0"/>
              <w:jc w:val="center"/>
              <w:rPr>
                <w:sz w:val="22"/>
                <w:szCs w:val="22"/>
              </w:rPr>
            </w:pPr>
          </w:p>
          <w:p w14:paraId="1D6ED932" w14:textId="77777777" w:rsidR="00C95284" w:rsidRDefault="00C95284">
            <w:pPr>
              <w:snapToGrid w:val="0"/>
              <w:jc w:val="center"/>
              <w:rPr>
                <w:sz w:val="22"/>
                <w:szCs w:val="22"/>
              </w:rPr>
            </w:pPr>
          </w:p>
          <w:p w14:paraId="408F0332" w14:textId="77777777" w:rsidR="00C95284" w:rsidRDefault="00C95284">
            <w:pPr>
              <w:snapToGrid w:val="0"/>
              <w:jc w:val="center"/>
              <w:rPr>
                <w:sz w:val="22"/>
                <w:szCs w:val="22"/>
              </w:rPr>
            </w:pPr>
          </w:p>
          <w:p w14:paraId="497A5933" w14:textId="77777777" w:rsidR="00C95284" w:rsidRDefault="00C95284">
            <w:pPr>
              <w:snapToGrid w:val="0"/>
              <w:jc w:val="center"/>
              <w:rPr>
                <w:sz w:val="22"/>
                <w:szCs w:val="22"/>
              </w:rPr>
            </w:pPr>
          </w:p>
          <w:p w14:paraId="75BCD0AA" w14:textId="77777777" w:rsidR="00C95284" w:rsidRDefault="00C95284">
            <w:pPr>
              <w:snapToGrid w:val="0"/>
              <w:jc w:val="center"/>
              <w:rPr>
                <w:sz w:val="22"/>
                <w:szCs w:val="22"/>
              </w:rPr>
            </w:pPr>
          </w:p>
          <w:p w14:paraId="679E1379" w14:textId="77777777" w:rsidR="00C95284" w:rsidRDefault="00C95284">
            <w:pPr>
              <w:snapToGrid w:val="0"/>
              <w:jc w:val="center"/>
              <w:rPr>
                <w:sz w:val="22"/>
                <w:szCs w:val="22"/>
              </w:rPr>
            </w:pPr>
          </w:p>
          <w:p w14:paraId="365E03C4" w14:textId="77777777" w:rsidR="00C95284" w:rsidRDefault="00C95284">
            <w:pPr>
              <w:snapToGrid w:val="0"/>
              <w:jc w:val="center"/>
              <w:rPr>
                <w:sz w:val="22"/>
                <w:szCs w:val="22"/>
              </w:rPr>
            </w:pPr>
          </w:p>
          <w:p w14:paraId="4FC344E1" w14:textId="77777777" w:rsidR="00C95284" w:rsidRDefault="00C95284">
            <w:pPr>
              <w:snapToGrid w:val="0"/>
              <w:jc w:val="center"/>
              <w:rPr>
                <w:sz w:val="22"/>
                <w:szCs w:val="22"/>
              </w:rPr>
            </w:pPr>
          </w:p>
          <w:p w14:paraId="11363AF1" w14:textId="77777777" w:rsidR="00C95284" w:rsidRDefault="00C95284">
            <w:pPr>
              <w:snapToGrid w:val="0"/>
              <w:rPr>
                <w:sz w:val="18"/>
                <w:szCs w:val="18"/>
              </w:rPr>
            </w:pPr>
            <w:r>
              <w:rPr>
                <w:i/>
                <w:iCs/>
                <w:sz w:val="18"/>
                <w:szCs w:val="18"/>
              </w:rPr>
              <w:t>While detailed lesson plans are not expected here, you should include sufficient information so that another teacher who is familiar with the unit's content could understand and follow the basic learning plan. That means not just stating WHAT learners will do but WHY the event is proposed – its purpose</w:t>
            </w:r>
          </w:p>
          <w:p w14:paraId="687FE2CD" w14:textId="77777777" w:rsidR="00C95284" w:rsidRDefault="00C95284">
            <w:pPr>
              <w:snapToGrid w:val="0"/>
              <w:rPr>
                <w:sz w:val="18"/>
                <w:szCs w:val="18"/>
              </w:rPr>
            </w:pPr>
          </w:p>
          <w:p w14:paraId="0D2CB59B" w14:textId="77777777" w:rsidR="00C95284" w:rsidRDefault="00C95284">
            <w:pPr>
              <w:snapToGrid w:val="0"/>
            </w:pPr>
            <w:r>
              <w:rPr>
                <w:i/>
                <w:iCs/>
                <w:sz w:val="18"/>
                <w:szCs w:val="18"/>
              </w:rPr>
              <w:t>Optional: Use the column on the left to code your learning activities; e.g., their alignment with Stage 1 elements, T-M-A, or W.H.E.R.E.T.O.</w:t>
            </w:r>
          </w:p>
        </w:tc>
        <w:tc>
          <w:tcPr>
            <w:tcW w:w="2940" w:type="dxa"/>
            <w:tcBorders>
              <w:left w:val="single" w:sz="4" w:space="0" w:color="000000"/>
              <w:bottom w:val="single" w:sz="4" w:space="0" w:color="000000"/>
            </w:tcBorders>
            <w:shd w:val="clear" w:color="auto" w:fill="auto"/>
          </w:tcPr>
          <w:p w14:paraId="073FBAB4" w14:textId="46EBCBDB" w:rsidR="00C95284" w:rsidRDefault="00F4115A">
            <w:r>
              <w:t>xx</w:t>
            </w:r>
            <w:r w:rsidR="00C5535E">
              <w:t>L3</w:t>
            </w:r>
            <w:r>
              <w:t>xx</w:t>
            </w:r>
          </w:p>
          <w:p w14:paraId="32EA3221" w14:textId="77777777" w:rsidR="00C95284" w:rsidRDefault="00C95284"/>
          <w:p w14:paraId="5D91F24E" w14:textId="77777777" w:rsidR="00C95284" w:rsidRDefault="00C95284"/>
          <w:p w14:paraId="43097DC4" w14:textId="77777777" w:rsidR="00C95284" w:rsidRDefault="00C95284"/>
          <w:p w14:paraId="5E2AA377" w14:textId="77777777" w:rsidR="00C95284" w:rsidRDefault="00C95284"/>
          <w:p w14:paraId="24CDEF36" w14:textId="77777777" w:rsidR="00C95284" w:rsidRDefault="00C95284"/>
          <w:p w14:paraId="0B5EC270" w14:textId="77777777" w:rsidR="00C95284" w:rsidRDefault="00C95284"/>
          <w:p w14:paraId="4D55F1AB" w14:textId="77777777" w:rsidR="00C95284" w:rsidRDefault="00C95284"/>
          <w:p w14:paraId="752502B0" w14:textId="77777777" w:rsidR="00C95284" w:rsidRDefault="00C95284"/>
          <w:p w14:paraId="27E5046A" w14:textId="77777777" w:rsidR="00C95284" w:rsidRDefault="00C95284"/>
          <w:p w14:paraId="17E70E55" w14:textId="77777777" w:rsidR="00C95284" w:rsidRDefault="00C95284"/>
          <w:p w14:paraId="161D92B8" w14:textId="77777777" w:rsidR="00C95284" w:rsidRDefault="00C95284"/>
          <w:p w14:paraId="07926D65" w14:textId="77777777" w:rsidR="00C95284" w:rsidRDefault="00C95284"/>
          <w:p w14:paraId="177B7949" w14:textId="77777777" w:rsidR="00C95284" w:rsidRDefault="00C95284"/>
          <w:p w14:paraId="76E8A4D5" w14:textId="77777777" w:rsidR="00C95284" w:rsidRDefault="00C95284"/>
          <w:p w14:paraId="56086BE0" w14:textId="77777777" w:rsidR="00C95284" w:rsidRDefault="00C95284"/>
          <w:p w14:paraId="1C1F4AD1" w14:textId="77777777" w:rsidR="00C95284" w:rsidRDefault="00C95284"/>
          <w:p w14:paraId="7785F09D" w14:textId="77777777" w:rsidR="00C95284" w:rsidRDefault="00C95284"/>
          <w:p w14:paraId="686CBC2E" w14:textId="77777777" w:rsidR="00C95284" w:rsidRDefault="00C95284"/>
          <w:p w14:paraId="2E7C285F" w14:textId="77777777" w:rsidR="00C95284" w:rsidRDefault="00C95284"/>
          <w:p w14:paraId="6C25A16C" w14:textId="77777777" w:rsidR="00C95284" w:rsidRDefault="00C95284">
            <w:pPr>
              <w:rPr>
                <w:sz w:val="18"/>
                <w:szCs w:val="18"/>
              </w:rPr>
            </w:pPr>
            <w:r>
              <w:rPr>
                <w:sz w:val="18"/>
                <w:szCs w:val="18"/>
              </w:rPr>
              <w:t xml:space="preserve">How will you monitor students' progress towards acquisition, meaning-making, and transfer, </w:t>
            </w:r>
            <w:r>
              <w:rPr>
                <w:sz w:val="18"/>
                <w:szCs w:val="18"/>
                <w:u w:val="single"/>
              </w:rPr>
              <w:t>during</w:t>
            </w:r>
            <w:r>
              <w:rPr>
                <w:sz w:val="18"/>
                <w:szCs w:val="18"/>
              </w:rPr>
              <w:t xml:space="preserve"> lesson events?</w:t>
            </w:r>
          </w:p>
          <w:p w14:paraId="7AAE8F10" w14:textId="77777777" w:rsidR="00C95284" w:rsidRDefault="00C95284">
            <w:pPr>
              <w:rPr>
                <w:sz w:val="18"/>
                <w:szCs w:val="18"/>
              </w:rPr>
            </w:pPr>
          </w:p>
          <w:p w14:paraId="15B34922" w14:textId="77777777" w:rsidR="00C95284" w:rsidRDefault="00C95284">
            <w:pPr>
              <w:rPr>
                <w:sz w:val="18"/>
                <w:szCs w:val="18"/>
              </w:rPr>
            </w:pPr>
            <w:r>
              <w:rPr>
                <w:sz w:val="18"/>
                <w:szCs w:val="18"/>
              </w:rPr>
              <w:t>What are potential rough spots and student misunderstandings?</w:t>
            </w:r>
          </w:p>
          <w:p w14:paraId="1A095B9F" w14:textId="77777777" w:rsidR="00C95284" w:rsidRDefault="00C95284">
            <w:pPr>
              <w:rPr>
                <w:sz w:val="18"/>
                <w:szCs w:val="18"/>
              </w:rPr>
            </w:pPr>
          </w:p>
          <w:p w14:paraId="740C9410" w14:textId="77777777" w:rsidR="00C95284" w:rsidRDefault="00C95284">
            <w:r>
              <w:rPr>
                <w:sz w:val="18"/>
                <w:szCs w:val="18"/>
              </w:rPr>
              <w:t>How will students get the feedback they need and opportunities to make use of it?</w:t>
            </w:r>
          </w:p>
        </w:tc>
        <w:tc>
          <w:tcPr>
            <w:tcW w:w="106" w:type="dxa"/>
            <w:tcBorders>
              <w:left w:val="single" w:sz="4" w:space="0" w:color="000000"/>
            </w:tcBorders>
            <w:shd w:val="clear" w:color="auto" w:fill="auto"/>
          </w:tcPr>
          <w:p w14:paraId="21991796" w14:textId="77777777" w:rsidR="00C95284" w:rsidRDefault="00C95284">
            <w:pPr>
              <w:snapToGrid w:val="0"/>
            </w:pPr>
          </w:p>
        </w:tc>
      </w:tr>
    </w:tbl>
    <w:p w14:paraId="40709CC8" w14:textId="77777777" w:rsidR="00C95284" w:rsidRDefault="00C95284"/>
    <w:sectPr w:rsidR="00C95284">
      <w:pgSz w:w="16817" w:h="11906" w:orient="landscape"/>
      <w:pgMar w:top="426" w:right="374" w:bottom="426" w:left="426"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F"/>
    <w:rsid w:val="0011060E"/>
    <w:rsid w:val="00B63DEF"/>
    <w:rsid w:val="00C5535E"/>
    <w:rsid w:val="00C95284"/>
    <w:rsid w:val="00DB619C"/>
    <w:rsid w:val="00F4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74FF9E"/>
  <w15:chartTrackingRefBased/>
  <w15:docId w15:val="{9F1A5D46-7DF0-4EAF-839B-17D203AB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Cambria" w:eastAsia="MS Mincho" w:hAnsi="Cambria"/>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ly\Documents\Custom%20Office%20Templates\The%20UbD%20Curriculu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 UbD Curriculum Template.dotx</Template>
  <TotalTime>5</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nacly</dc:creator>
  <cp:keywords/>
  <cp:lastModifiedBy>Schmell, Derek</cp:lastModifiedBy>
  <cp:revision>3</cp:revision>
  <cp:lastPrinted>1899-12-31T17:00:00Z</cp:lastPrinted>
  <dcterms:created xsi:type="dcterms:W3CDTF">2018-03-12T02:35:00Z</dcterms:created>
  <dcterms:modified xsi:type="dcterms:W3CDTF">2018-04-18T01:21:00Z</dcterms:modified>
</cp:coreProperties>
</file>